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40298" w14:textId="77777777" w:rsidR="003D6518" w:rsidRDefault="003D6518" w:rsidP="00BA3345"/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3483"/>
        <w:gridCol w:w="708"/>
        <w:gridCol w:w="1276"/>
        <w:gridCol w:w="1058"/>
        <w:gridCol w:w="1282"/>
      </w:tblGrid>
      <w:tr w:rsidR="000B2965" w:rsidRPr="00E37B6C" w14:paraId="76CE1E9D" w14:textId="77777777" w:rsidTr="003865B5">
        <w:trPr>
          <w:tblHeader/>
        </w:trPr>
        <w:tc>
          <w:tcPr>
            <w:tcW w:w="8714" w:type="dxa"/>
            <w:gridSpan w:val="6"/>
            <w:tcBorders>
              <w:top w:val="single" w:sz="4" w:space="0" w:color="auto"/>
            </w:tcBorders>
          </w:tcPr>
          <w:p w14:paraId="6175947B" w14:textId="77777777" w:rsidR="000B2965" w:rsidRPr="00E37B6C" w:rsidRDefault="000B2965" w:rsidP="003865B5">
            <w:pPr>
              <w:pStyle w:val="BlockTitle"/>
              <w:spacing w:before="48" w:after="48"/>
            </w:pPr>
            <w:r w:rsidRPr="00E37B6C">
              <w:t>Resumen</w:t>
            </w:r>
          </w:p>
        </w:tc>
      </w:tr>
      <w:tr w:rsidR="000B2965" w:rsidRPr="00E37B6C" w14:paraId="3A43A4C4" w14:textId="77777777" w:rsidTr="003865B5">
        <w:trPr>
          <w:tblHeader/>
        </w:trPr>
        <w:tc>
          <w:tcPr>
            <w:tcW w:w="8714" w:type="dxa"/>
            <w:gridSpan w:val="6"/>
          </w:tcPr>
          <w:p w14:paraId="5C797328" w14:textId="44123D1C" w:rsidR="000B2965" w:rsidRPr="00E37B6C" w:rsidRDefault="000B2965" w:rsidP="00AF3C3E"/>
        </w:tc>
      </w:tr>
      <w:tr w:rsidR="000B2965" w:rsidRPr="00E37B6C" w14:paraId="48449997" w14:textId="77777777" w:rsidTr="003865B5">
        <w:trPr>
          <w:tblHeader/>
        </w:trPr>
        <w:tc>
          <w:tcPr>
            <w:tcW w:w="8714" w:type="dxa"/>
            <w:gridSpan w:val="6"/>
            <w:tcBorders>
              <w:bottom w:val="single" w:sz="4" w:space="0" w:color="auto"/>
            </w:tcBorders>
          </w:tcPr>
          <w:p w14:paraId="5014C7DF" w14:textId="77777777" w:rsidR="000B2965" w:rsidRPr="00E37B6C" w:rsidRDefault="000B2965" w:rsidP="003865B5">
            <w:pPr>
              <w:pStyle w:val="BlockTitle"/>
              <w:spacing w:before="48" w:after="48"/>
            </w:pPr>
            <w:r w:rsidRPr="00E37B6C">
              <w:t>Registro de modificaciones</w:t>
            </w:r>
          </w:p>
        </w:tc>
      </w:tr>
      <w:tr w:rsidR="000B2965" w:rsidRPr="00E37B6C" w14:paraId="64EA104B" w14:textId="77777777" w:rsidTr="003865B5">
        <w:trPr>
          <w:trHeight w:val="217"/>
        </w:trPr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1F0F" w14:textId="77777777" w:rsidR="000B2965" w:rsidRPr="00E37B6C" w:rsidRDefault="000B2965" w:rsidP="003865B5">
            <w:pPr>
              <w:jc w:val="center"/>
            </w:pPr>
            <w:r w:rsidRPr="00E37B6C">
              <w:t>Versión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36D3" w14:textId="77777777" w:rsidR="000B2965" w:rsidRPr="00E37B6C" w:rsidRDefault="000B2965" w:rsidP="003865B5">
            <w:pPr>
              <w:jc w:val="center"/>
            </w:pPr>
            <w:r w:rsidRPr="00E37B6C">
              <w:t>Descripción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51538" w14:textId="77777777" w:rsidR="000B2965" w:rsidRPr="00E37B6C" w:rsidRDefault="000B2965" w:rsidP="003865B5">
            <w:pPr>
              <w:jc w:val="center"/>
            </w:pPr>
            <w:r w:rsidRPr="00E37B6C">
              <w:t>Autor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D3A4" w14:textId="77777777" w:rsidR="000B2965" w:rsidRPr="00E37B6C" w:rsidRDefault="000B2965" w:rsidP="003865B5">
            <w:pPr>
              <w:jc w:val="center"/>
            </w:pPr>
            <w:r w:rsidRPr="00E37B6C">
              <w:t>Fecha creación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33AB" w14:textId="77777777" w:rsidR="000B2965" w:rsidRPr="00E37B6C" w:rsidRDefault="000B2965" w:rsidP="003865B5">
            <w:pPr>
              <w:jc w:val="center"/>
            </w:pPr>
            <w:r w:rsidRPr="00E37B6C">
              <w:t>Aprobado por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31C89D" w14:textId="77777777" w:rsidR="000B2965" w:rsidRPr="00E37B6C" w:rsidRDefault="000B2965" w:rsidP="003865B5">
            <w:pPr>
              <w:jc w:val="center"/>
            </w:pPr>
            <w:r w:rsidRPr="00E37B6C">
              <w:t>Fecha aprobación</w:t>
            </w:r>
          </w:p>
        </w:tc>
      </w:tr>
      <w:tr w:rsidR="000B2965" w:rsidRPr="00E37B6C" w14:paraId="1F015FC1" w14:textId="77777777" w:rsidTr="003865B5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F540" w14:textId="77777777" w:rsidR="000B2965" w:rsidRPr="00E37B6C" w:rsidRDefault="000B2965" w:rsidP="003865B5">
            <w:pPr>
              <w:jc w:val="center"/>
            </w:pPr>
            <w:r w:rsidRPr="00E37B6C">
              <w:t>1.0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503A" w14:textId="77777777" w:rsidR="000B2965" w:rsidRPr="00E37B6C" w:rsidRDefault="000B2965" w:rsidP="003865B5">
            <w:pPr>
              <w:jc w:val="center"/>
            </w:pPr>
            <w:r w:rsidRPr="00E37B6C">
              <w:t>Versión inicial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2687B" w14:textId="12406FDE" w:rsidR="000B2965" w:rsidRPr="00E37B6C" w:rsidRDefault="000B2965" w:rsidP="003865B5">
            <w:pPr>
              <w:jc w:val="center"/>
            </w:pPr>
            <w:proofErr w:type="spellStart"/>
            <w:r>
              <w:t>IVM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F3C5A" w14:textId="69B480FA" w:rsidR="000B2965" w:rsidRPr="00E37B6C" w:rsidRDefault="00AA2220" w:rsidP="003865B5">
            <w:pPr>
              <w:jc w:val="center"/>
            </w:pPr>
            <w:r>
              <w:t>16/08</w:t>
            </w:r>
            <w:r w:rsidR="00557CF0">
              <w:t>/1</w:t>
            </w:r>
            <w:r w:rsidR="003F71B6"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1CD8" w14:textId="77777777" w:rsidR="000B2965" w:rsidRPr="00E37B6C" w:rsidRDefault="000B2965" w:rsidP="003865B5">
            <w:pPr>
              <w:jc w:val="center"/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7E3D45" w14:textId="77777777" w:rsidR="000B2965" w:rsidRPr="00E37B6C" w:rsidRDefault="000B2965" w:rsidP="003865B5">
            <w:pPr>
              <w:jc w:val="center"/>
            </w:pPr>
          </w:p>
        </w:tc>
      </w:tr>
      <w:tr w:rsidR="00CD07B0" w:rsidRPr="00E37B6C" w14:paraId="4A8D5C98" w14:textId="77777777" w:rsidTr="003865B5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289F" w14:textId="02877D11" w:rsidR="00CD07B0" w:rsidRDefault="00CD07B0" w:rsidP="003865B5">
            <w:pPr>
              <w:jc w:val="center"/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0BF2" w14:textId="63EFD33B" w:rsidR="00CD07B0" w:rsidRDefault="00CD07B0" w:rsidP="003865B5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EE86" w14:textId="39B4B0CF" w:rsidR="00CD07B0" w:rsidRDefault="00CD07B0" w:rsidP="003865B5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5994" w14:textId="76E13B81" w:rsidR="00CD07B0" w:rsidRDefault="00CD07B0" w:rsidP="003865B5">
            <w:pPr>
              <w:jc w:val="center"/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66DF" w14:textId="77777777" w:rsidR="00CD07B0" w:rsidRPr="00E37B6C" w:rsidRDefault="00CD07B0" w:rsidP="003865B5">
            <w:pPr>
              <w:jc w:val="center"/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4D4643" w14:textId="77777777" w:rsidR="00CD07B0" w:rsidRPr="00E37B6C" w:rsidRDefault="00CD07B0" w:rsidP="003865B5">
            <w:pPr>
              <w:jc w:val="center"/>
            </w:pPr>
          </w:p>
        </w:tc>
      </w:tr>
    </w:tbl>
    <w:p w14:paraId="5CE3690A" w14:textId="77777777" w:rsidR="00887206" w:rsidRDefault="00887206" w:rsidP="00BA3345"/>
    <w:sdt>
      <w:sdtPr>
        <w:rPr>
          <w:rFonts w:cs="Times New Roman"/>
          <w:b w:val="0"/>
          <w:bCs w:val="0"/>
          <w:sz w:val="20"/>
          <w:szCs w:val="20"/>
        </w:rPr>
        <w:id w:val="-2086446534"/>
        <w:docPartObj>
          <w:docPartGallery w:val="Table of Contents"/>
          <w:docPartUnique/>
        </w:docPartObj>
      </w:sdtPr>
      <w:sdtEndPr/>
      <w:sdtContent>
        <w:p w14:paraId="1E731D5D" w14:textId="77777777" w:rsidR="00EF6BE9" w:rsidRDefault="003D6518" w:rsidP="00FA65D8">
          <w:pPr>
            <w:pStyle w:val="BlockTitle"/>
            <w:pageBreakBefore/>
            <w:spacing w:before="48" w:after="48"/>
            <w:rPr>
              <w:noProof/>
            </w:rPr>
          </w:pPr>
          <w:r>
            <w:t>Contenido</w:t>
          </w:r>
          <w:r>
            <w:rPr>
              <w:bCs w:val="0"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noProof/>
            </w:rPr>
            <w:fldChar w:fldCharType="separate"/>
          </w:r>
        </w:p>
        <w:p w14:paraId="413A32DB" w14:textId="6509C634" w:rsidR="00EF6BE9" w:rsidRDefault="0015534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1083441" w:history="1">
            <w:r w:rsidR="00EF6BE9" w:rsidRPr="002C299B">
              <w:rPr>
                <w:rStyle w:val="Hyperlink"/>
              </w:rPr>
              <w:t>1.</w:t>
            </w:r>
            <w:r w:rsidR="00EF6BE9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F6BE9" w:rsidRPr="002C299B">
              <w:rPr>
                <w:rStyle w:val="Hyperlink"/>
              </w:rPr>
              <w:t>Everilion HSM</w:t>
            </w:r>
            <w:r w:rsidR="00EF6BE9">
              <w:rPr>
                <w:webHidden/>
              </w:rPr>
              <w:tab/>
            </w:r>
            <w:r w:rsidR="00EF6BE9">
              <w:rPr>
                <w:webHidden/>
              </w:rPr>
              <w:fldChar w:fldCharType="begin"/>
            </w:r>
            <w:r w:rsidR="00EF6BE9">
              <w:rPr>
                <w:webHidden/>
              </w:rPr>
              <w:instrText xml:space="preserve"> PAGEREF _Toc491083441 \h </w:instrText>
            </w:r>
            <w:r w:rsidR="00EF6BE9">
              <w:rPr>
                <w:webHidden/>
              </w:rPr>
            </w:r>
            <w:r w:rsidR="00EF6BE9">
              <w:rPr>
                <w:webHidden/>
              </w:rPr>
              <w:fldChar w:fldCharType="separate"/>
            </w:r>
            <w:r w:rsidR="00EF6BE9">
              <w:rPr>
                <w:webHidden/>
              </w:rPr>
              <w:t>3</w:t>
            </w:r>
            <w:r w:rsidR="00EF6BE9">
              <w:rPr>
                <w:webHidden/>
              </w:rPr>
              <w:fldChar w:fldCharType="end"/>
            </w:r>
          </w:hyperlink>
        </w:p>
        <w:p w14:paraId="70BDCCA1" w14:textId="1536B514" w:rsidR="00EF6BE9" w:rsidRDefault="0015534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1083442" w:history="1">
            <w:r w:rsidR="00EF6BE9" w:rsidRPr="002C299B">
              <w:rPr>
                <w:rStyle w:val="Hyperlink"/>
              </w:rPr>
              <w:t>2.</w:t>
            </w:r>
            <w:r w:rsidR="00EF6BE9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F6BE9" w:rsidRPr="002C299B">
              <w:rPr>
                <w:rStyle w:val="Hyperlink"/>
              </w:rPr>
              <w:t>References</w:t>
            </w:r>
            <w:r w:rsidR="00EF6BE9">
              <w:rPr>
                <w:webHidden/>
              </w:rPr>
              <w:tab/>
            </w:r>
            <w:r w:rsidR="00EF6BE9">
              <w:rPr>
                <w:webHidden/>
              </w:rPr>
              <w:fldChar w:fldCharType="begin"/>
            </w:r>
            <w:r w:rsidR="00EF6BE9">
              <w:rPr>
                <w:webHidden/>
              </w:rPr>
              <w:instrText xml:space="preserve"> PAGEREF _Toc491083442 \h </w:instrText>
            </w:r>
            <w:r w:rsidR="00EF6BE9">
              <w:rPr>
                <w:webHidden/>
              </w:rPr>
            </w:r>
            <w:r w:rsidR="00EF6BE9">
              <w:rPr>
                <w:webHidden/>
              </w:rPr>
              <w:fldChar w:fldCharType="separate"/>
            </w:r>
            <w:r w:rsidR="00EF6BE9">
              <w:rPr>
                <w:webHidden/>
              </w:rPr>
              <w:t>4</w:t>
            </w:r>
            <w:r w:rsidR="00EF6BE9">
              <w:rPr>
                <w:webHidden/>
              </w:rPr>
              <w:fldChar w:fldCharType="end"/>
            </w:r>
          </w:hyperlink>
        </w:p>
        <w:p w14:paraId="3C602ADC" w14:textId="6322CDA3" w:rsidR="00EF6BE9" w:rsidRDefault="0015534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1083443" w:history="1">
            <w:r w:rsidR="00EF6BE9" w:rsidRPr="002C299B">
              <w:rPr>
                <w:rStyle w:val="Hyperlink"/>
              </w:rPr>
              <w:t>3.</w:t>
            </w:r>
            <w:r w:rsidR="00EF6BE9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F6BE9" w:rsidRPr="002C299B">
              <w:rPr>
                <w:rStyle w:val="Hyperlink"/>
              </w:rPr>
              <w:t>Questions for EESTI project</w:t>
            </w:r>
            <w:r w:rsidR="00EF6BE9">
              <w:rPr>
                <w:webHidden/>
              </w:rPr>
              <w:tab/>
            </w:r>
            <w:r w:rsidR="00EF6BE9">
              <w:rPr>
                <w:webHidden/>
              </w:rPr>
              <w:fldChar w:fldCharType="begin"/>
            </w:r>
            <w:r w:rsidR="00EF6BE9">
              <w:rPr>
                <w:webHidden/>
              </w:rPr>
              <w:instrText xml:space="preserve"> PAGEREF _Toc491083443 \h </w:instrText>
            </w:r>
            <w:r w:rsidR="00EF6BE9">
              <w:rPr>
                <w:webHidden/>
              </w:rPr>
            </w:r>
            <w:r w:rsidR="00EF6BE9">
              <w:rPr>
                <w:webHidden/>
              </w:rPr>
              <w:fldChar w:fldCharType="separate"/>
            </w:r>
            <w:r w:rsidR="00EF6BE9">
              <w:rPr>
                <w:webHidden/>
              </w:rPr>
              <w:t>5</w:t>
            </w:r>
            <w:r w:rsidR="00EF6BE9">
              <w:rPr>
                <w:webHidden/>
              </w:rPr>
              <w:fldChar w:fldCharType="end"/>
            </w:r>
          </w:hyperlink>
        </w:p>
        <w:p w14:paraId="07B1E3A4" w14:textId="588061A5" w:rsidR="003D6518" w:rsidRDefault="003D6518">
          <w:r>
            <w:rPr>
              <w:b/>
              <w:bCs/>
            </w:rPr>
            <w:fldChar w:fldCharType="end"/>
          </w:r>
        </w:p>
      </w:sdtContent>
    </w:sdt>
    <w:p w14:paraId="1C953F13" w14:textId="1DF4CCEF" w:rsidR="00D30372" w:rsidRDefault="00AB1B95" w:rsidP="003D6518">
      <w:pPr>
        <w:pStyle w:val="Heading1"/>
      </w:pPr>
      <w:bookmarkStart w:id="0" w:name="_Toc491083441"/>
      <w:proofErr w:type="spellStart"/>
      <w:r>
        <w:lastRenderedPageBreak/>
        <w:t>Everilion</w:t>
      </w:r>
      <w:proofErr w:type="spellEnd"/>
      <w:r>
        <w:t xml:space="preserve"> HSM</w:t>
      </w:r>
      <w:bookmarkEnd w:id="0"/>
    </w:p>
    <w:p w14:paraId="118106F6" w14:textId="77777777" w:rsidR="00AB1B95" w:rsidRDefault="00AB1B95" w:rsidP="00AB1B95"/>
    <w:p w14:paraId="730B2E69" w14:textId="784FDE32" w:rsidR="00AB1B95" w:rsidRDefault="00AB1B95" w:rsidP="00AB1B95">
      <w:pPr>
        <w:rPr>
          <w:lang w:val="en-GB"/>
        </w:rPr>
      </w:pPr>
      <w:proofErr w:type="spellStart"/>
      <w:r w:rsidRPr="00AB1B95">
        <w:rPr>
          <w:lang w:val="en-GB"/>
        </w:rPr>
        <w:t>Everilion</w:t>
      </w:r>
      <w:proofErr w:type="spellEnd"/>
      <w:r w:rsidRPr="00AB1B95">
        <w:rPr>
          <w:lang w:val="en-GB"/>
        </w:rPr>
        <w:t xml:space="preserve"> is work</w:t>
      </w:r>
      <w:r>
        <w:rPr>
          <w:lang w:val="en-GB"/>
        </w:rPr>
        <w:t>ing with HSM devices from 2012.</w:t>
      </w:r>
    </w:p>
    <w:p w14:paraId="1D412853" w14:textId="77777777" w:rsidR="00AB1B95" w:rsidRDefault="00AB1B95" w:rsidP="00AB1B95">
      <w:pPr>
        <w:rPr>
          <w:lang w:val="en-GB"/>
        </w:rPr>
      </w:pPr>
    </w:p>
    <w:p w14:paraId="384D5E45" w14:textId="1B7C4647" w:rsidR="00AB1B95" w:rsidRDefault="00AB1B95" w:rsidP="00AB1B95">
      <w:pPr>
        <w:rPr>
          <w:rFonts w:ascii="Calibri" w:hAnsi="Calibri"/>
          <w:lang w:val="en-US"/>
        </w:rPr>
      </w:pPr>
      <w:r>
        <w:rPr>
          <w:lang w:val="en-GB"/>
        </w:rPr>
        <w:t>Our company is using HSM for 2 different purposes:</w:t>
      </w:r>
    </w:p>
    <w:p w14:paraId="0B2660A6" w14:textId="77777777" w:rsidR="00AB1B95" w:rsidRPr="00AB1B95" w:rsidRDefault="00AB1B95" w:rsidP="005945B9">
      <w:pPr>
        <w:numPr>
          <w:ilvl w:val="0"/>
          <w:numId w:val="13"/>
        </w:numPr>
        <w:spacing w:before="0" w:after="0"/>
        <w:jc w:val="left"/>
        <w:rPr>
          <w:lang w:val="en-US"/>
        </w:rPr>
      </w:pPr>
      <w:r>
        <w:rPr>
          <w:lang w:val="en-GB"/>
        </w:rPr>
        <w:t xml:space="preserve">Usual payment solutions: here we have been using </w:t>
      </w:r>
      <w:proofErr w:type="spellStart"/>
      <w:r>
        <w:rPr>
          <w:lang w:val="en-GB"/>
        </w:rPr>
        <w:t>ADYTON</w:t>
      </w:r>
      <w:proofErr w:type="spellEnd"/>
      <w:r>
        <w:rPr>
          <w:lang w:val="en-GB"/>
        </w:rPr>
        <w:t xml:space="preserve"> for the banking industry and for Retail where a typical payment transaction is taking place and PCI requirements must be achieved. </w:t>
      </w:r>
    </w:p>
    <w:p w14:paraId="703F98FB" w14:textId="77777777" w:rsidR="00AB1B95" w:rsidRDefault="00AB1B95" w:rsidP="00AB1B95">
      <w:pPr>
        <w:spacing w:before="0" w:after="0"/>
        <w:ind w:left="720"/>
        <w:jc w:val="left"/>
        <w:rPr>
          <w:lang w:val="en-US"/>
        </w:rPr>
      </w:pPr>
    </w:p>
    <w:p w14:paraId="5A568324" w14:textId="77777777" w:rsidR="00AB1B95" w:rsidRDefault="00AB1B95" w:rsidP="005945B9">
      <w:pPr>
        <w:numPr>
          <w:ilvl w:val="0"/>
          <w:numId w:val="13"/>
        </w:numPr>
        <w:spacing w:before="0" w:after="0"/>
        <w:jc w:val="left"/>
        <w:rPr>
          <w:lang w:val="en-US"/>
        </w:rPr>
      </w:pPr>
      <w:r>
        <w:rPr>
          <w:lang w:val="en-GB"/>
        </w:rPr>
        <w:t>New areas where security is an asset: As an example, we are using</w:t>
      </w:r>
      <w:proofErr w:type="gramStart"/>
      <w:r>
        <w:rPr>
          <w:lang w:val="en-GB"/>
        </w:rPr>
        <w:t xml:space="preserve">  </w:t>
      </w:r>
      <w:proofErr w:type="spellStart"/>
      <w:r>
        <w:rPr>
          <w:lang w:val="en-GB"/>
        </w:rPr>
        <w:t>ADYTON</w:t>
      </w:r>
      <w:proofErr w:type="spellEnd"/>
      <w:proofErr w:type="gramEnd"/>
      <w:r>
        <w:rPr>
          <w:lang w:val="en-GB"/>
        </w:rPr>
        <w:t xml:space="preserve"> in the public sector and health industry for cyphering and secure documents that must not be share, used and seen by anyone except for its owners and a selected group of authorized users. </w:t>
      </w:r>
    </w:p>
    <w:p w14:paraId="2887879E" w14:textId="70BDB172" w:rsidR="000966DE" w:rsidRDefault="000966DE" w:rsidP="000966DE">
      <w:pPr>
        <w:rPr>
          <w:lang w:val="en-US"/>
        </w:rPr>
      </w:pPr>
    </w:p>
    <w:p w14:paraId="09A0C7D2" w14:textId="77777777" w:rsidR="00AB1B95" w:rsidRDefault="00AB1B95" w:rsidP="000966DE">
      <w:pPr>
        <w:rPr>
          <w:lang w:val="en-US"/>
        </w:rPr>
      </w:pPr>
    </w:p>
    <w:p w14:paraId="6DB00C10" w14:textId="77777777" w:rsidR="00E7755F" w:rsidRDefault="00F32736" w:rsidP="00F32736">
      <w:pPr>
        <w:rPr>
          <w:lang w:val="en-US"/>
        </w:rPr>
      </w:pPr>
      <w:r>
        <w:rPr>
          <w:lang w:val="en-US"/>
        </w:rPr>
        <w:t>We offer consultancy services in payment and secu</w:t>
      </w:r>
      <w:r w:rsidR="00E7755F">
        <w:rPr>
          <w:lang w:val="en-US"/>
        </w:rPr>
        <w:t>rity applications, definition of</w:t>
      </w:r>
      <w:r>
        <w:rPr>
          <w:lang w:val="en-US"/>
        </w:rPr>
        <w:t xml:space="preserve"> HSM API and </w:t>
      </w:r>
      <w:r w:rsidR="00E7755F">
        <w:rPr>
          <w:lang w:val="en-US"/>
        </w:rPr>
        <w:t>layer of services for integration with HSM and development of that layer of services.</w:t>
      </w:r>
    </w:p>
    <w:p w14:paraId="457FDDF5" w14:textId="77777777" w:rsidR="00E7755F" w:rsidRDefault="00E7755F" w:rsidP="00F32736">
      <w:pPr>
        <w:rPr>
          <w:lang w:val="en-US"/>
        </w:rPr>
      </w:pPr>
    </w:p>
    <w:p w14:paraId="35F413F5" w14:textId="15CBC637" w:rsidR="00F32736" w:rsidRDefault="00E7755F" w:rsidP="00F32736">
      <w:pPr>
        <w:rPr>
          <w:lang w:val="en-US"/>
        </w:rPr>
      </w:pPr>
      <w:r>
        <w:rPr>
          <w:lang w:val="en-US"/>
        </w:rPr>
        <w:t xml:space="preserve"> </w:t>
      </w:r>
      <w:r w:rsidR="00F32736">
        <w:rPr>
          <w:lang w:val="en-US"/>
        </w:rPr>
        <w:t xml:space="preserve"> </w:t>
      </w:r>
    </w:p>
    <w:p w14:paraId="0B608645" w14:textId="6CFECB24" w:rsidR="00E7755F" w:rsidRDefault="00E7755F" w:rsidP="00E7755F">
      <w:pPr>
        <w:pStyle w:val="Heading1"/>
      </w:pPr>
      <w:bookmarkStart w:id="1" w:name="_Toc491083442"/>
      <w:proofErr w:type="spellStart"/>
      <w:r>
        <w:lastRenderedPageBreak/>
        <w:t>References</w:t>
      </w:r>
      <w:bookmarkEnd w:id="1"/>
      <w:proofErr w:type="spellEnd"/>
    </w:p>
    <w:p w14:paraId="0BF2644E" w14:textId="77777777" w:rsidR="00E7755F" w:rsidRDefault="00E7755F" w:rsidP="00E7755F"/>
    <w:p w14:paraId="05C416DF" w14:textId="0A1A26FB" w:rsidR="00E7755F" w:rsidRPr="00E7755F" w:rsidRDefault="00E7755F" w:rsidP="00E7755F">
      <w:pPr>
        <w:rPr>
          <w:lang w:val="en-GB"/>
        </w:rPr>
      </w:pPr>
      <w:r w:rsidRPr="00E7755F">
        <w:rPr>
          <w:lang w:val="en-GB"/>
        </w:rPr>
        <w:t xml:space="preserve">Those are our main references regarding </w:t>
      </w:r>
      <w:proofErr w:type="spellStart"/>
      <w:r w:rsidRPr="00E7755F">
        <w:rPr>
          <w:lang w:val="en-GB"/>
        </w:rPr>
        <w:t>integratin</w:t>
      </w:r>
      <w:proofErr w:type="spellEnd"/>
      <w:r w:rsidRPr="00E7755F">
        <w:rPr>
          <w:lang w:val="en-GB"/>
        </w:rPr>
        <w:t xml:space="preserve"> with HSM</w:t>
      </w:r>
    </w:p>
    <w:p w14:paraId="4EAE26FA" w14:textId="77777777" w:rsidR="00E7755F" w:rsidRDefault="00E7755F" w:rsidP="00E7755F">
      <w:pPr>
        <w:rPr>
          <w:lang w:val="en-GB"/>
        </w:rPr>
      </w:pPr>
    </w:p>
    <w:p w14:paraId="28561CB7" w14:textId="12BCF2D4" w:rsidR="00E7755F" w:rsidRDefault="00E7755F" w:rsidP="005945B9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Inwallet</w:t>
      </w:r>
      <w:proofErr w:type="spellEnd"/>
    </w:p>
    <w:p w14:paraId="75BC64A9" w14:textId="27FC5FD2" w:rsidR="00E7755F" w:rsidRDefault="00150147" w:rsidP="005945B9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Design, development and deployment of the </w:t>
      </w:r>
      <w:proofErr w:type="spellStart"/>
      <w:r>
        <w:rPr>
          <w:lang w:val="en-GB"/>
        </w:rPr>
        <w:t>Inditex</w:t>
      </w:r>
      <w:proofErr w:type="spellEnd"/>
      <w:r>
        <w:rPr>
          <w:lang w:val="en-GB"/>
        </w:rPr>
        <w:t xml:space="preserve"> wallet</w:t>
      </w:r>
    </w:p>
    <w:p w14:paraId="17F4D2CF" w14:textId="363AAA53" w:rsidR="00150147" w:rsidRDefault="00150147" w:rsidP="005945B9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Registration and storage of cards in PCI </w:t>
      </w:r>
      <w:proofErr w:type="spellStart"/>
      <w:r>
        <w:rPr>
          <w:lang w:val="en-GB"/>
        </w:rPr>
        <w:t>plataform</w:t>
      </w:r>
      <w:proofErr w:type="spellEnd"/>
    </w:p>
    <w:p w14:paraId="4A07F988" w14:textId="7C486DD3" w:rsidR="00150147" w:rsidRDefault="00150147" w:rsidP="005945B9">
      <w:pPr>
        <w:pStyle w:val="ListParagraph"/>
        <w:numPr>
          <w:ilvl w:val="1"/>
          <w:numId w:val="14"/>
        </w:numPr>
        <w:jc w:val="left"/>
        <w:rPr>
          <w:lang w:val="en-GB"/>
        </w:rPr>
      </w:pPr>
      <w:r>
        <w:rPr>
          <w:lang w:val="en-GB"/>
        </w:rPr>
        <w:t>Use of those cards for bank payment</w:t>
      </w:r>
      <w:r>
        <w:rPr>
          <w:lang w:val="en-GB"/>
        </w:rPr>
        <w:br/>
      </w:r>
    </w:p>
    <w:p w14:paraId="01AA267A" w14:textId="77777777" w:rsidR="00150147" w:rsidRDefault="00150147" w:rsidP="005945B9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Sergas</w:t>
      </w:r>
      <w:proofErr w:type="spellEnd"/>
    </w:p>
    <w:p w14:paraId="74ECA71B" w14:textId="7B35E358" w:rsidR="00BE2583" w:rsidRDefault="00BE2583" w:rsidP="005945B9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Design, development and deployment of c</w:t>
      </w:r>
      <w:r w:rsidR="004C0A2D">
        <w:rPr>
          <w:lang w:val="en-GB"/>
        </w:rPr>
        <w:t>yphering of documents for public competition</w:t>
      </w:r>
    </w:p>
    <w:p w14:paraId="2648142C" w14:textId="13635F65" w:rsidR="00150147" w:rsidRDefault="00150147" w:rsidP="00BE2583">
      <w:pPr>
        <w:pStyle w:val="ListParagraph"/>
        <w:ind w:left="1440"/>
        <w:rPr>
          <w:lang w:val="en-GB"/>
        </w:rPr>
      </w:pPr>
    </w:p>
    <w:p w14:paraId="6A5E985C" w14:textId="078D79C0" w:rsidR="00150147" w:rsidRDefault="00BE2583" w:rsidP="00BE2583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Banco Popular – </w:t>
      </w:r>
      <w:proofErr w:type="spellStart"/>
      <w:r>
        <w:rPr>
          <w:lang w:val="en-GB"/>
        </w:rPr>
        <w:t>TPIN</w:t>
      </w:r>
      <w:proofErr w:type="spellEnd"/>
    </w:p>
    <w:p w14:paraId="664F67C7" w14:textId="066C0C93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Storage of keys for PIN management</w:t>
      </w:r>
    </w:p>
    <w:p w14:paraId="636074C1" w14:textId="3ADC2674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Translation of PIN block encryption from one kind of key to another</w:t>
      </w:r>
    </w:p>
    <w:p w14:paraId="5D5FAF7D" w14:textId="59847FFC" w:rsidR="00BE2583" w:rsidRDefault="00BE2583" w:rsidP="00BE2583">
      <w:pPr>
        <w:pStyle w:val="ListParagraph"/>
        <w:numPr>
          <w:ilvl w:val="1"/>
          <w:numId w:val="14"/>
        </w:numPr>
        <w:jc w:val="left"/>
        <w:rPr>
          <w:lang w:val="en-GB"/>
        </w:rPr>
      </w:pPr>
      <w:r>
        <w:rPr>
          <w:lang w:val="en-GB"/>
        </w:rPr>
        <w:t>Integration with HSM API and development of layer of services to costumer</w:t>
      </w:r>
      <w:r>
        <w:rPr>
          <w:lang w:val="en-GB"/>
        </w:rPr>
        <w:br/>
      </w:r>
    </w:p>
    <w:p w14:paraId="4B2EBA17" w14:textId="71A8D097" w:rsidR="00BE2583" w:rsidRDefault="00BE2583" w:rsidP="00BE2583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Banco Popular – Hub Digital</w:t>
      </w:r>
    </w:p>
    <w:p w14:paraId="2A008987" w14:textId="53757DC4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Storage of keys</w:t>
      </w:r>
    </w:p>
    <w:p w14:paraId="745714CF" w14:textId="5EBF801A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Ciphering and deciphering of XML and MAC computation</w:t>
      </w:r>
    </w:p>
    <w:p w14:paraId="0D06F3B1" w14:textId="73A24520" w:rsidR="00BE2583" w:rsidRDefault="00BE2583" w:rsidP="00BE2583">
      <w:pPr>
        <w:pStyle w:val="ListParagraph"/>
        <w:numPr>
          <w:ilvl w:val="1"/>
          <w:numId w:val="14"/>
        </w:numPr>
        <w:jc w:val="left"/>
        <w:rPr>
          <w:lang w:val="en-GB"/>
        </w:rPr>
      </w:pPr>
      <w:r>
        <w:rPr>
          <w:lang w:val="en-GB"/>
        </w:rPr>
        <w:t>Integration with HSM and development of layer of services to costumer</w:t>
      </w:r>
      <w:r>
        <w:rPr>
          <w:lang w:val="en-GB"/>
        </w:rPr>
        <w:br/>
      </w:r>
    </w:p>
    <w:p w14:paraId="3342DB1B" w14:textId="2CD08A5E" w:rsidR="00BE2583" w:rsidRDefault="00BE2583" w:rsidP="00BE2583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Banco Popular – </w:t>
      </w:r>
      <w:proofErr w:type="spellStart"/>
      <w:r>
        <w:rPr>
          <w:lang w:val="en-GB"/>
        </w:rPr>
        <w:t>HCE</w:t>
      </w:r>
      <w:proofErr w:type="spellEnd"/>
    </w:p>
    <w:p w14:paraId="26DC65AA" w14:textId="48A4EC2A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Storage of keys</w:t>
      </w:r>
    </w:p>
    <w:p w14:paraId="6C474C0B" w14:textId="77777777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Ciphering and deciphering of XML and MAC computation</w:t>
      </w:r>
    </w:p>
    <w:p w14:paraId="5D66B7C5" w14:textId="063D2129" w:rsidR="00BE2583" w:rsidRDefault="00BE2583" w:rsidP="00BE25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Integration with HSM and development of layer of services to costumer</w:t>
      </w:r>
    </w:p>
    <w:p w14:paraId="722DC961" w14:textId="77777777" w:rsidR="00BE2583" w:rsidRDefault="00BE2583" w:rsidP="00BE2583">
      <w:pPr>
        <w:rPr>
          <w:lang w:val="en-GB"/>
        </w:rPr>
      </w:pPr>
    </w:p>
    <w:p w14:paraId="1ADB7855" w14:textId="77777777" w:rsidR="00BE2583" w:rsidRDefault="00BE2583" w:rsidP="00BE2583">
      <w:pPr>
        <w:rPr>
          <w:lang w:val="en-GB"/>
        </w:rPr>
      </w:pPr>
    </w:p>
    <w:p w14:paraId="70A411B8" w14:textId="77777777" w:rsidR="00BE2583" w:rsidRDefault="00BE2583" w:rsidP="00BE2583">
      <w:pPr>
        <w:rPr>
          <w:lang w:val="en-GB"/>
        </w:rPr>
      </w:pPr>
    </w:p>
    <w:p w14:paraId="6148AC90" w14:textId="339AEE0A" w:rsidR="00BE2583" w:rsidRDefault="00BE2583" w:rsidP="00BE2583">
      <w:pPr>
        <w:pStyle w:val="Heading1"/>
      </w:pPr>
      <w:bookmarkStart w:id="2" w:name="_Toc491083443"/>
      <w:proofErr w:type="spellStart"/>
      <w:r w:rsidRPr="00BE2583">
        <w:lastRenderedPageBreak/>
        <w:t>Questions</w:t>
      </w:r>
      <w:proofErr w:type="spellEnd"/>
      <w:r w:rsidRPr="00BE2583">
        <w:t xml:space="preserve"> </w:t>
      </w:r>
      <w:r w:rsidR="002B6FC4">
        <w:t xml:space="preserve">for EESTI </w:t>
      </w:r>
      <w:proofErr w:type="spellStart"/>
      <w:r w:rsidR="002B6FC4">
        <w:t>project</w:t>
      </w:r>
      <w:bookmarkEnd w:id="2"/>
      <w:proofErr w:type="spellEnd"/>
    </w:p>
    <w:p w14:paraId="6DAE53AE" w14:textId="77777777" w:rsidR="00BE2583" w:rsidRDefault="00BE2583" w:rsidP="00BE2583"/>
    <w:p w14:paraId="53CD1985" w14:textId="19059651" w:rsidR="00BE2583" w:rsidRDefault="00C30E7B" w:rsidP="00BE2583">
      <w:pPr>
        <w:rPr>
          <w:lang w:val="en-GB"/>
        </w:rPr>
      </w:pPr>
      <w:r w:rsidRPr="00C30E7B">
        <w:rPr>
          <w:lang w:val="en-GB"/>
        </w:rPr>
        <w:t>The following questions are leaded in order to have knowledge o</w:t>
      </w:r>
      <w:r>
        <w:rPr>
          <w:lang w:val="en-GB"/>
        </w:rPr>
        <w:t>f</w:t>
      </w:r>
      <w:r w:rsidRPr="00C30E7B">
        <w:rPr>
          <w:lang w:val="en-GB"/>
        </w:rPr>
        <w:t xml:space="preserve"> the scope of the integration with HSM</w:t>
      </w:r>
    </w:p>
    <w:p w14:paraId="3986E5BF" w14:textId="77777777" w:rsidR="00C30E7B" w:rsidRDefault="00C30E7B" w:rsidP="00BE2583">
      <w:pPr>
        <w:rPr>
          <w:lang w:val="en-GB"/>
        </w:rPr>
      </w:pPr>
    </w:p>
    <w:p w14:paraId="0728AA3B" w14:textId="30928E47" w:rsidR="00C30E7B" w:rsidRDefault="00C30E7B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Has the API of the HSM already defined or should be necessary consultancy issues for define it?</w:t>
      </w:r>
    </w:p>
    <w:p w14:paraId="01691822" w14:textId="551A550F" w:rsidR="005D57B5" w:rsidRDefault="005D57B5" w:rsidP="005D57B5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- </w:t>
      </w:r>
      <w:r w:rsidRPr="005D57B5">
        <w:rPr>
          <w:color w:val="FF0000"/>
          <w:lang w:val="en-GB"/>
        </w:rPr>
        <w:t>Is not defined so far. It could be necessary consultancy.</w:t>
      </w:r>
    </w:p>
    <w:p w14:paraId="6E3E0C58" w14:textId="77777777" w:rsidR="005D57B5" w:rsidRPr="005D57B5" w:rsidRDefault="005D57B5" w:rsidP="005D57B5">
      <w:pPr>
        <w:pStyle w:val="ListParagraph"/>
        <w:rPr>
          <w:color w:val="FF0000"/>
          <w:lang w:val="en-GB"/>
        </w:rPr>
      </w:pPr>
    </w:p>
    <w:p w14:paraId="709C1FCC" w14:textId="5D9136AA" w:rsidR="001461D8" w:rsidRDefault="001461D8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Has the API for the application costumer already defined or should be necessary consultancy issues for define it?</w:t>
      </w:r>
    </w:p>
    <w:p w14:paraId="18F41DA2" w14:textId="77777777" w:rsidR="008847A8" w:rsidRDefault="005D57B5" w:rsidP="008847A8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- </w:t>
      </w:r>
      <w:r w:rsidR="008847A8" w:rsidRPr="005D57B5">
        <w:rPr>
          <w:color w:val="FF0000"/>
          <w:lang w:val="en-GB"/>
        </w:rPr>
        <w:t>Is not defined so far. It could be necessary consultancy.</w:t>
      </w:r>
    </w:p>
    <w:p w14:paraId="0574D722" w14:textId="77777777" w:rsidR="005D57B5" w:rsidRDefault="005D57B5" w:rsidP="005D57B5">
      <w:pPr>
        <w:pStyle w:val="ListParagraph"/>
        <w:rPr>
          <w:lang w:val="en-GB"/>
        </w:rPr>
      </w:pPr>
    </w:p>
    <w:p w14:paraId="15AACAD5" w14:textId="72CC9E2A" w:rsidR="00C30E7B" w:rsidRDefault="00C30E7B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Which is the way of integration with HSM? Sockets with HSM proprietary protocol?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? Other?</w:t>
      </w:r>
      <w:r w:rsidR="001461D8">
        <w:rPr>
          <w:lang w:val="en-GB"/>
        </w:rPr>
        <w:t xml:space="preserve"> (Could we have access to HSM API documentation?)</w:t>
      </w:r>
    </w:p>
    <w:p w14:paraId="21C6F791" w14:textId="5D532493" w:rsidR="005D57B5" w:rsidRPr="00DD31EC" w:rsidRDefault="005D57B5" w:rsidP="00DD31EC">
      <w:pPr>
        <w:autoSpaceDE w:val="0"/>
        <w:autoSpaceDN w:val="0"/>
        <w:adjustRightInd w:val="0"/>
        <w:spacing w:before="0" w:after="0"/>
        <w:ind w:left="720"/>
        <w:jc w:val="left"/>
        <w:rPr>
          <w:color w:val="FF0000"/>
          <w:lang w:val="en-GB"/>
        </w:rPr>
      </w:pPr>
      <w:r>
        <w:rPr>
          <w:color w:val="FF0000"/>
          <w:lang w:val="en-GB"/>
        </w:rPr>
        <w:t xml:space="preserve">- </w:t>
      </w:r>
      <w:r w:rsidRPr="005D57B5">
        <w:rPr>
          <w:color w:val="FF0000"/>
          <w:lang w:val="en-GB"/>
        </w:rPr>
        <w:t>I</w:t>
      </w:r>
      <w:r w:rsidR="00DD31EC">
        <w:rPr>
          <w:color w:val="FF0000"/>
          <w:lang w:val="en-GB"/>
        </w:rPr>
        <w:t>ntegration with HSM could be done through</w:t>
      </w:r>
      <w:r w:rsidR="00DD31EC" w:rsidRPr="00DD31EC">
        <w:rPr>
          <w:color w:val="FF0000"/>
          <w:lang w:val="en-GB"/>
        </w:rPr>
        <w:t xml:space="preserve"> </w:t>
      </w:r>
      <w:proofErr w:type="gramStart"/>
      <w:r w:rsidR="00DD31EC" w:rsidRPr="00DD31EC">
        <w:rPr>
          <w:color w:val="FF0000"/>
          <w:lang w:val="en-GB"/>
        </w:rPr>
        <w:t>Unix</w:t>
      </w:r>
      <w:proofErr w:type="gramEnd"/>
      <w:r w:rsidR="00DD31EC" w:rsidRPr="00DD31EC">
        <w:rPr>
          <w:color w:val="FF0000"/>
          <w:lang w:val="en-GB"/>
        </w:rPr>
        <w:t xml:space="preserve"> domain socket on Unix or named pipes or</w:t>
      </w:r>
      <w:r w:rsidR="00DD31EC">
        <w:rPr>
          <w:color w:val="FF0000"/>
          <w:lang w:val="en-GB"/>
        </w:rPr>
        <w:t xml:space="preserve"> TCP/IP sockets on Windows</w:t>
      </w:r>
      <w:r w:rsidR="00DD31EC" w:rsidRPr="00DD31EC">
        <w:rPr>
          <w:color w:val="FF0000"/>
          <w:lang w:val="en-GB"/>
        </w:rPr>
        <w:t>.</w:t>
      </w:r>
    </w:p>
    <w:p w14:paraId="087904B7" w14:textId="77777777" w:rsidR="005D57B5" w:rsidRDefault="005D57B5" w:rsidP="005D57B5">
      <w:pPr>
        <w:pStyle w:val="ListParagraph"/>
        <w:rPr>
          <w:lang w:val="en-GB"/>
        </w:rPr>
      </w:pPr>
    </w:p>
    <w:p w14:paraId="4D58E278" w14:textId="6FF4EA21" w:rsidR="00C30E7B" w:rsidRDefault="00C30E7B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Is it necessary some kind of login/password for have access to HSM functionality in integration mode?</w:t>
      </w:r>
    </w:p>
    <w:p w14:paraId="368B1637" w14:textId="26C7F304" w:rsidR="005D57B5" w:rsidRDefault="005D57B5" w:rsidP="005D57B5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 xml:space="preserve">- </w:t>
      </w:r>
      <w:r w:rsidR="00DD31EC">
        <w:rPr>
          <w:color w:val="FF0000"/>
          <w:lang w:val="en-GB"/>
        </w:rPr>
        <w:t>I</w:t>
      </w:r>
      <w:r w:rsidR="00FF325F">
        <w:rPr>
          <w:color w:val="FF0000"/>
          <w:lang w:val="en-GB"/>
        </w:rPr>
        <w:t>t could be</w:t>
      </w:r>
      <w:r w:rsidR="00F46E9D">
        <w:rPr>
          <w:color w:val="FF0000"/>
          <w:lang w:val="en-GB"/>
        </w:rPr>
        <w:t>. Not sure at this point. Why is this important?</w:t>
      </w:r>
    </w:p>
    <w:p w14:paraId="21851413" w14:textId="77777777" w:rsidR="005D57B5" w:rsidRDefault="005D57B5" w:rsidP="005D57B5">
      <w:pPr>
        <w:pStyle w:val="ListParagraph"/>
        <w:rPr>
          <w:lang w:val="en-GB"/>
        </w:rPr>
      </w:pPr>
    </w:p>
    <w:p w14:paraId="506AD24A" w14:textId="39ACD599" w:rsidR="00C30E7B" w:rsidRDefault="00C30E7B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Which is the aim of the integration layer, just only expose methods for costumer to have access to HSM services or </w:t>
      </w:r>
      <w:r w:rsidR="001461D8">
        <w:rPr>
          <w:lang w:val="en-GB"/>
        </w:rPr>
        <w:t>it should develop also some logical of application?</w:t>
      </w:r>
    </w:p>
    <w:p w14:paraId="68BC9761" w14:textId="1F86BB70" w:rsidR="005D57B5" w:rsidRDefault="005D57B5" w:rsidP="005D57B5">
      <w:pPr>
        <w:pStyle w:val="ListParagraph"/>
        <w:jc w:val="left"/>
        <w:rPr>
          <w:color w:val="FF0000"/>
          <w:lang w:val="en-GB"/>
        </w:rPr>
      </w:pPr>
      <w:r>
        <w:rPr>
          <w:color w:val="FF0000"/>
          <w:lang w:val="en-GB"/>
        </w:rPr>
        <w:t xml:space="preserve">- </w:t>
      </w:r>
      <w:r w:rsidR="007E1F60">
        <w:rPr>
          <w:color w:val="FF0000"/>
          <w:lang w:val="en-GB"/>
        </w:rPr>
        <w:t>For now just develop methods to be used by NLS Services.</w:t>
      </w:r>
    </w:p>
    <w:p w14:paraId="6D615C28" w14:textId="77777777" w:rsidR="005D57B5" w:rsidRDefault="005D57B5" w:rsidP="005D57B5">
      <w:pPr>
        <w:pStyle w:val="ListParagraph"/>
        <w:jc w:val="left"/>
        <w:rPr>
          <w:lang w:val="en-GB"/>
        </w:rPr>
      </w:pPr>
    </w:p>
    <w:p w14:paraId="5583509D" w14:textId="6A19DCC6" w:rsidR="001461D8" w:rsidRPr="005D57B5" w:rsidRDefault="001461D8" w:rsidP="001461D8">
      <w:pPr>
        <w:pStyle w:val="ListParagraph"/>
        <w:numPr>
          <w:ilvl w:val="0"/>
          <w:numId w:val="16"/>
        </w:numPr>
        <w:jc w:val="left"/>
        <w:rPr>
          <w:lang w:val="en-GB"/>
        </w:rPr>
      </w:pPr>
      <w:r>
        <w:rPr>
          <w:lang w:val="en-GB"/>
        </w:rPr>
        <w:t>How many different HSM functionalities is expected to be developed?</w:t>
      </w:r>
      <w:r>
        <w:rPr>
          <w:lang w:val="en-GB"/>
        </w:rPr>
        <w:br/>
      </w:r>
      <w:r w:rsidR="005D57B5">
        <w:rPr>
          <w:color w:val="FF0000"/>
          <w:lang w:val="en-GB"/>
        </w:rPr>
        <w:t xml:space="preserve">- </w:t>
      </w:r>
      <w:r w:rsidR="007E1F60">
        <w:rPr>
          <w:color w:val="FF0000"/>
          <w:lang w:val="en-GB"/>
        </w:rPr>
        <w:t xml:space="preserve">All those necessary to run the business requirements, including basic management functionalities for keys: load, store, delete.  Probably some others, but we can’t define at this point, since deep analysis haven’t been performed </w:t>
      </w:r>
      <w:bookmarkStart w:id="3" w:name="_GoBack"/>
      <w:bookmarkEnd w:id="3"/>
      <w:r w:rsidR="007E1F60">
        <w:rPr>
          <w:color w:val="FF0000"/>
          <w:lang w:val="en-GB"/>
        </w:rPr>
        <w:t>so far.</w:t>
      </w:r>
    </w:p>
    <w:p w14:paraId="614BA1C4" w14:textId="77777777" w:rsidR="005D57B5" w:rsidRDefault="005D57B5" w:rsidP="005D57B5">
      <w:pPr>
        <w:pStyle w:val="ListParagraph"/>
        <w:jc w:val="left"/>
        <w:rPr>
          <w:lang w:val="en-GB"/>
        </w:rPr>
      </w:pPr>
    </w:p>
    <w:p w14:paraId="24B7E893" w14:textId="363BA454" w:rsidR="001461D8" w:rsidRDefault="001461D8" w:rsidP="00C30E7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Is expected that the layer of integration should storage data (for configuration, key </w:t>
      </w:r>
      <w:proofErr w:type="spellStart"/>
      <w:r>
        <w:rPr>
          <w:lang w:val="en-GB"/>
        </w:rPr>
        <w:t>identificators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)? That is, should the database have a database?</w:t>
      </w:r>
    </w:p>
    <w:p w14:paraId="291C0BB3" w14:textId="479BB952" w:rsidR="005D57B5" w:rsidRPr="00C30E7B" w:rsidRDefault="005D57B5" w:rsidP="005D57B5">
      <w:pPr>
        <w:pStyle w:val="ListParagraph"/>
        <w:rPr>
          <w:lang w:val="en-GB"/>
        </w:rPr>
      </w:pPr>
      <w:r>
        <w:rPr>
          <w:color w:val="FF0000"/>
          <w:lang w:val="en-GB"/>
        </w:rPr>
        <w:t xml:space="preserve">- </w:t>
      </w:r>
      <w:r w:rsidRPr="005D57B5">
        <w:rPr>
          <w:color w:val="FF0000"/>
          <w:lang w:val="en-GB"/>
        </w:rPr>
        <w:t>I</w:t>
      </w:r>
      <w:r w:rsidR="00D47082">
        <w:rPr>
          <w:color w:val="FF0000"/>
          <w:lang w:val="en-GB"/>
        </w:rPr>
        <w:t>t could be possible, depends on the development and the necessary flows.</w:t>
      </w:r>
    </w:p>
    <w:p w14:paraId="3C10FFBB" w14:textId="77777777" w:rsidR="00BE2583" w:rsidRPr="00BE2583" w:rsidRDefault="00BE2583" w:rsidP="00BE2583">
      <w:pPr>
        <w:rPr>
          <w:lang w:val="en-GB"/>
        </w:rPr>
      </w:pPr>
    </w:p>
    <w:p w14:paraId="6D30FCD6" w14:textId="77777777" w:rsidR="00E7755F" w:rsidRPr="00F32736" w:rsidRDefault="00E7755F" w:rsidP="00F32736">
      <w:pPr>
        <w:rPr>
          <w:lang w:val="en-US"/>
        </w:rPr>
      </w:pPr>
    </w:p>
    <w:sectPr w:rsidR="00E7755F" w:rsidRPr="00F32736" w:rsidSect="003D6518">
      <w:headerReference w:type="default" r:id="rId8"/>
      <w:footerReference w:type="default" r:id="rId9"/>
      <w:pgSz w:w="11909" w:h="16834" w:code="9"/>
      <w:pgMar w:top="1440" w:right="1797" w:bottom="1440" w:left="179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6C324" w14:textId="77777777" w:rsidR="00155347" w:rsidRDefault="00155347" w:rsidP="00DF600D">
      <w:r>
        <w:separator/>
      </w:r>
    </w:p>
  </w:endnote>
  <w:endnote w:type="continuationSeparator" w:id="0">
    <w:p w14:paraId="627B4BDB" w14:textId="77777777" w:rsidR="00155347" w:rsidRDefault="00155347" w:rsidP="00DF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12"/>
      <w:gridCol w:w="4193"/>
    </w:tblGrid>
    <w:tr w:rsidR="0051644B" w:rsidRPr="00EF6BE9" w14:paraId="3EA293BF" w14:textId="77777777" w:rsidTr="003C02F4">
      <w:tc>
        <w:tcPr>
          <w:tcW w:w="8449" w:type="dxa"/>
          <w:gridSpan w:val="2"/>
        </w:tcPr>
        <w:p w14:paraId="15A38E9B" w14:textId="786AEA58" w:rsidR="0051644B" w:rsidRPr="00EF6BE9" w:rsidRDefault="0051644B" w:rsidP="003C02F4">
          <w:pPr>
            <w:pStyle w:val="Footer"/>
            <w:pBdr>
              <w:top w:val="none" w:sz="0" w:space="0" w:color="auto"/>
              <w:left w:val="none" w:sz="0" w:space="0" w:color="auto"/>
            </w:pBdr>
            <w:spacing w:before="48"/>
            <w:rPr>
              <w:lang w:val="en-US"/>
            </w:rPr>
          </w:pPr>
        </w:p>
      </w:tc>
    </w:tr>
    <w:tr w:rsidR="0051644B" w:rsidRPr="00C46A7D" w14:paraId="4F7891DD" w14:textId="77777777" w:rsidTr="003C02F4">
      <w:tc>
        <w:tcPr>
          <w:tcW w:w="4224" w:type="dxa"/>
        </w:tcPr>
        <w:p w14:paraId="7E0ACC24" w14:textId="3D1CC66F" w:rsidR="0051644B" w:rsidRPr="00557CF0" w:rsidRDefault="0051644B" w:rsidP="00557CF0">
          <w:pPr>
            <w:pStyle w:val="Footer"/>
            <w:pBdr>
              <w:top w:val="none" w:sz="0" w:space="0" w:color="auto"/>
              <w:left w:val="none" w:sz="0" w:space="0" w:color="auto"/>
            </w:pBdr>
            <w:spacing w:before="48"/>
          </w:pPr>
          <w:r>
            <w:rPr>
              <w:rFonts w:cs="Arial"/>
            </w:rPr>
            <w:t>©2017</w:t>
          </w:r>
          <w:r>
            <w:t xml:space="preserve"> – </w:t>
          </w:r>
          <w:proofErr w:type="spellStart"/>
          <w:r>
            <w:t>everis</w:t>
          </w:r>
          <w:proofErr w:type="spellEnd"/>
          <w:r>
            <w:t xml:space="preserve"> </w:t>
          </w:r>
          <w:proofErr w:type="spellStart"/>
          <w:r>
            <w:t>group</w:t>
          </w:r>
          <w:proofErr w:type="spellEnd"/>
        </w:p>
      </w:tc>
      <w:tc>
        <w:tcPr>
          <w:tcW w:w="4225" w:type="dxa"/>
        </w:tcPr>
        <w:p w14:paraId="7F468566" w14:textId="347D736F" w:rsidR="0051644B" w:rsidRPr="00C46A7D" w:rsidRDefault="0051644B" w:rsidP="003C02F4">
          <w:pPr>
            <w:pStyle w:val="Footer"/>
            <w:pBdr>
              <w:top w:val="none" w:sz="0" w:space="0" w:color="auto"/>
              <w:left w:val="none" w:sz="0" w:space="0" w:color="auto"/>
            </w:pBdr>
            <w:spacing w:before="48"/>
            <w:ind w:left="2439"/>
            <w:jc w:val="right"/>
          </w:pPr>
          <w:r w:rsidRPr="00C46A7D">
            <w:rPr>
              <w:rStyle w:val="PageNumber"/>
            </w:rPr>
            <w:t xml:space="preserve">Página </w:t>
          </w:r>
          <w:r w:rsidRPr="00C46A7D">
            <w:rPr>
              <w:rStyle w:val="PageNumber"/>
            </w:rPr>
            <w:fldChar w:fldCharType="begin"/>
          </w:r>
          <w:r w:rsidRPr="00C46A7D">
            <w:rPr>
              <w:rStyle w:val="PageNumber"/>
            </w:rPr>
            <w:instrText xml:space="preserve"> PAGE </w:instrText>
          </w:r>
          <w:r w:rsidRPr="00C46A7D">
            <w:rPr>
              <w:rStyle w:val="PageNumber"/>
            </w:rPr>
            <w:fldChar w:fldCharType="separate"/>
          </w:r>
          <w:r w:rsidR="007E1F60">
            <w:rPr>
              <w:rStyle w:val="PageNumber"/>
              <w:noProof/>
            </w:rPr>
            <w:t>5</w:t>
          </w:r>
          <w:r w:rsidRPr="00C46A7D">
            <w:rPr>
              <w:rStyle w:val="PageNumber"/>
            </w:rPr>
            <w:fldChar w:fldCharType="end"/>
          </w:r>
          <w:r w:rsidRPr="00C46A7D">
            <w:rPr>
              <w:rStyle w:val="PageNumber"/>
            </w:rPr>
            <w:t xml:space="preserve"> de </w:t>
          </w:r>
          <w:r w:rsidRPr="00C46A7D">
            <w:rPr>
              <w:rStyle w:val="PageNumber"/>
            </w:rPr>
            <w:fldChar w:fldCharType="begin"/>
          </w:r>
          <w:r w:rsidRPr="00C46A7D">
            <w:rPr>
              <w:rStyle w:val="PageNumber"/>
            </w:rPr>
            <w:instrText xml:space="preserve"> NUMPAGES-1 </w:instrText>
          </w:r>
          <w:r w:rsidRPr="00C46A7D">
            <w:rPr>
              <w:rStyle w:val="PageNumber"/>
            </w:rPr>
            <w:fldChar w:fldCharType="end"/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E1F6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80B635" w14:textId="77777777" w:rsidR="0051644B" w:rsidRDefault="0051644B" w:rsidP="00614B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74193" w14:textId="77777777" w:rsidR="00155347" w:rsidRDefault="00155347" w:rsidP="00DF600D">
      <w:r>
        <w:separator/>
      </w:r>
    </w:p>
  </w:footnote>
  <w:footnote w:type="continuationSeparator" w:id="0">
    <w:p w14:paraId="3E804ACE" w14:textId="77777777" w:rsidR="00155347" w:rsidRDefault="00155347" w:rsidP="00DF6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38"/>
      <w:gridCol w:w="5369"/>
      <w:gridCol w:w="1707"/>
    </w:tblGrid>
    <w:tr w:rsidR="0051644B" w:rsidRPr="00E37B6C" w14:paraId="4BD1C582" w14:textId="77777777" w:rsidTr="00DF131C">
      <w:trPr>
        <w:trHeight w:val="410"/>
      </w:trPr>
      <w:tc>
        <w:tcPr>
          <w:tcW w:w="16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92F57FF" w14:textId="1B67EE1E" w:rsidR="0051644B" w:rsidRPr="00E37B6C" w:rsidRDefault="0051644B" w:rsidP="00DF131C">
          <w:pPr>
            <w:jc w:val="center"/>
          </w:pPr>
        </w:p>
        <w:p w14:paraId="284FCB8C" w14:textId="4E81648A" w:rsidR="0051644B" w:rsidRPr="00E37B6C" w:rsidRDefault="0051644B" w:rsidP="00436435"/>
      </w:tc>
      <w:tc>
        <w:tcPr>
          <w:tcW w:w="53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4081B8" w14:textId="0D94DB0E" w:rsidR="0051644B" w:rsidRPr="00300CF9" w:rsidRDefault="00300CF9" w:rsidP="00DF131C">
          <w:pPr>
            <w:jc w:val="center"/>
            <w:rPr>
              <w:i/>
              <w:sz w:val="22"/>
              <w:lang w:val="en-GB"/>
            </w:rPr>
          </w:pPr>
          <w:r w:rsidRPr="00300CF9">
            <w:rPr>
              <w:i/>
              <w:sz w:val="22"/>
              <w:lang w:val="en-GB"/>
            </w:rPr>
            <w:t xml:space="preserve">HSM </w:t>
          </w:r>
          <w:proofErr w:type="spellStart"/>
          <w:r w:rsidRPr="00300CF9">
            <w:rPr>
              <w:i/>
              <w:sz w:val="22"/>
              <w:lang w:val="en-GB"/>
            </w:rPr>
            <w:t>Everilion</w:t>
          </w:r>
          <w:proofErr w:type="spellEnd"/>
        </w:p>
        <w:p w14:paraId="7DBD2ABC" w14:textId="16DDAF0A" w:rsidR="0051644B" w:rsidRPr="00300CF9" w:rsidRDefault="00300CF9" w:rsidP="0090306E">
          <w:pPr>
            <w:jc w:val="center"/>
            <w:rPr>
              <w:sz w:val="22"/>
              <w:lang w:val="en-GB"/>
            </w:rPr>
          </w:pPr>
          <w:r w:rsidRPr="00300CF9">
            <w:rPr>
              <w:sz w:val="22"/>
              <w:lang w:val="en-GB"/>
            </w:rPr>
            <w:t>References and questions</w:t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D1D65A8" w14:textId="2D004CFE" w:rsidR="0051644B" w:rsidRPr="00E37B6C" w:rsidRDefault="0051644B" w:rsidP="00DF131C">
          <w:pPr>
            <w:jc w:val="center"/>
            <w:rPr>
              <w:noProof/>
            </w:rPr>
          </w:pPr>
          <w:r>
            <w:rPr>
              <w:noProof/>
              <w:sz w:val="48"/>
              <w:szCs w:val="48"/>
            </w:rPr>
            <w:drawing>
              <wp:inline distT="0" distB="0" distL="0" distR="0" wp14:anchorId="344EE037" wp14:editId="7F967D0B">
                <wp:extent cx="926500" cy="361950"/>
                <wp:effectExtent l="0" t="0" r="6985" b="0"/>
                <wp:docPr id="27" name="Imagen 1" descr="propuesta logo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ropuesta logo 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1340" t="12122" r="12708" b="24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E37B6C">
            <w:rPr>
              <w:noProof/>
            </w:rPr>
            <w:fldChar w:fldCharType="begin"/>
          </w:r>
          <w:r w:rsidRPr="00E37B6C">
            <w:rPr>
              <w:noProof/>
            </w:rPr>
            <w:instrText xml:space="preserve"> KEYWORDS   \* MERGEFORMAT </w:instrText>
          </w:r>
          <w:r w:rsidRPr="00E37B6C">
            <w:rPr>
              <w:noProof/>
            </w:rPr>
            <w:fldChar w:fldCharType="end"/>
          </w:r>
        </w:p>
      </w:tc>
    </w:tr>
  </w:tbl>
  <w:p w14:paraId="4992E025" w14:textId="5C9EEA91" w:rsidR="0051644B" w:rsidRPr="00476939" w:rsidRDefault="0051644B" w:rsidP="00DF600D">
    <w:pPr>
      <w:pStyle w:val="Header"/>
      <w:spacing w:before="48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D84506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981005"/>
    <w:multiLevelType w:val="hybridMultilevel"/>
    <w:tmpl w:val="86B41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30AF"/>
    <w:multiLevelType w:val="hybridMultilevel"/>
    <w:tmpl w:val="805A5F30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17B8770A">
      <w:start w:val="1"/>
      <w:numFmt w:val="bullet"/>
      <w:pStyle w:val="Vietas3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CC8EFFA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18134404"/>
    <w:multiLevelType w:val="hybridMultilevel"/>
    <w:tmpl w:val="BE6E10EC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7E62D580">
      <w:start w:val="1"/>
      <w:numFmt w:val="bullet"/>
      <w:pStyle w:val="Vietas2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3E161DB4"/>
    <w:multiLevelType w:val="hybridMultilevel"/>
    <w:tmpl w:val="673E2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00C1F"/>
    <w:multiLevelType w:val="hybridMultilevel"/>
    <w:tmpl w:val="75D256C6"/>
    <w:lvl w:ilvl="0" w:tplc="DBBA314C">
      <w:numFmt w:val="bullet"/>
      <w:pStyle w:val="Vietas4"/>
      <w:lvlText w:val="-"/>
      <w:lvlJc w:val="left"/>
      <w:pPr>
        <w:ind w:left="305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6" w15:restartNumberingAfterBreak="0">
    <w:nsid w:val="63754E0D"/>
    <w:multiLevelType w:val="hybridMultilevel"/>
    <w:tmpl w:val="18B2AD64"/>
    <w:lvl w:ilvl="0" w:tplc="721614CE">
      <w:start w:val="1"/>
      <w:numFmt w:val="bullet"/>
      <w:pStyle w:val="Vieta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125A98"/>
    <w:multiLevelType w:val="multilevel"/>
    <w:tmpl w:val="934C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60"/>
    <w:rsid w:val="000011AB"/>
    <w:rsid w:val="000011F9"/>
    <w:rsid w:val="000019A5"/>
    <w:rsid w:val="000026A6"/>
    <w:rsid w:val="0000272E"/>
    <w:rsid w:val="00003F21"/>
    <w:rsid w:val="000045CD"/>
    <w:rsid w:val="00005D2B"/>
    <w:rsid w:val="000060A7"/>
    <w:rsid w:val="00010424"/>
    <w:rsid w:val="00010C51"/>
    <w:rsid w:val="00011CB4"/>
    <w:rsid w:val="000130FC"/>
    <w:rsid w:val="00013EC0"/>
    <w:rsid w:val="00015189"/>
    <w:rsid w:val="000156BB"/>
    <w:rsid w:val="00015F74"/>
    <w:rsid w:val="000161D4"/>
    <w:rsid w:val="000167F7"/>
    <w:rsid w:val="000172BE"/>
    <w:rsid w:val="00021497"/>
    <w:rsid w:val="00021900"/>
    <w:rsid w:val="00021F78"/>
    <w:rsid w:val="0002232D"/>
    <w:rsid w:val="00022379"/>
    <w:rsid w:val="00022398"/>
    <w:rsid w:val="00022A6B"/>
    <w:rsid w:val="00022ECF"/>
    <w:rsid w:val="000235E3"/>
    <w:rsid w:val="00024149"/>
    <w:rsid w:val="000243FD"/>
    <w:rsid w:val="000253F2"/>
    <w:rsid w:val="00025D22"/>
    <w:rsid w:val="000260F3"/>
    <w:rsid w:val="0002773D"/>
    <w:rsid w:val="000277A1"/>
    <w:rsid w:val="00030A5F"/>
    <w:rsid w:val="00030D98"/>
    <w:rsid w:val="000316FD"/>
    <w:rsid w:val="000328E7"/>
    <w:rsid w:val="00034385"/>
    <w:rsid w:val="000349B6"/>
    <w:rsid w:val="00035FC9"/>
    <w:rsid w:val="000369B1"/>
    <w:rsid w:val="000375E1"/>
    <w:rsid w:val="00037BDA"/>
    <w:rsid w:val="00040009"/>
    <w:rsid w:val="0004117B"/>
    <w:rsid w:val="00041D10"/>
    <w:rsid w:val="0004213A"/>
    <w:rsid w:val="00043015"/>
    <w:rsid w:val="000437CC"/>
    <w:rsid w:val="000444DC"/>
    <w:rsid w:val="00046EE9"/>
    <w:rsid w:val="000476B5"/>
    <w:rsid w:val="00050054"/>
    <w:rsid w:val="0005786C"/>
    <w:rsid w:val="00061931"/>
    <w:rsid w:val="0006315B"/>
    <w:rsid w:val="00064DC6"/>
    <w:rsid w:val="0006533E"/>
    <w:rsid w:val="00065B9D"/>
    <w:rsid w:val="000669BE"/>
    <w:rsid w:val="00067588"/>
    <w:rsid w:val="0007116F"/>
    <w:rsid w:val="00071359"/>
    <w:rsid w:val="00071913"/>
    <w:rsid w:val="00071C1D"/>
    <w:rsid w:val="00072474"/>
    <w:rsid w:val="000753E8"/>
    <w:rsid w:val="0008062A"/>
    <w:rsid w:val="00080A66"/>
    <w:rsid w:val="00080B79"/>
    <w:rsid w:val="00081147"/>
    <w:rsid w:val="00082640"/>
    <w:rsid w:val="00082B25"/>
    <w:rsid w:val="00082E8E"/>
    <w:rsid w:val="00087796"/>
    <w:rsid w:val="00091FC8"/>
    <w:rsid w:val="0009223E"/>
    <w:rsid w:val="000935C4"/>
    <w:rsid w:val="000946E9"/>
    <w:rsid w:val="00094EE4"/>
    <w:rsid w:val="000953C4"/>
    <w:rsid w:val="0009554D"/>
    <w:rsid w:val="000964F2"/>
    <w:rsid w:val="000966DE"/>
    <w:rsid w:val="00096E15"/>
    <w:rsid w:val="00097344"/>
    <w:rsid w:val="00097B1B"/>
    <w:rsid w:val="000A043B"/>
    <w:rsid w:val="000A100C"/>
    <w:rsid w:val="000A1581"/>
    <w:rsid w:val="000A1D7A"/>
    <w:rsid w:val="000A24EF"/>
    <w:rsid w:val="000A3C83"/>
    <w:rsid w:val="000A4DCA"/>
    <w:rsid w:val="000A4E4F"/>
    <w:rsid w:val="000A501D"/>
    <w:rsid w:val="000A5252"/>
    <w:rsid w:val="000B049A"/>
    <w:rsid w:val="000B0C0A"/>
    <w:rsid w:val="000B111F"/>
    <w:rsid w:val="000B162A"/>
    <w:rsid w:val="000B20C4"/>
    <w:rsid w:val="000B2965"/>
    <w:rsid w:val="000B3EF2"/>
    <w:rsid w:val="000B4EA0"/>
    <w:rsid w:val="000B6A6A"/>
    <w:rsid w:val="000B6DF9"/>
    <w:rsid w:val="000C0135"/>
    <w:rsid w:val="000C0AD4"/>
    <w:rsid w:val="000C1487"/>
    <w:rsid w:val="000C238A"/>
    <w:rsid w:val="000C327B"/>
    <w:rsid w:val="000C4508"/>
    <w:rsid w:val="000C4A72"/>
    <w:rsid w:val="000C5FF9"/>
    <w:rsid w:val="000C6938"/>
    <w:rsid w:val="000C6C8D"/>
    <w:rsid w:val="000C727C"/>
    <w:rsid w:val="000C7359"/>
    <w:rsid w:val="000C7BEE"/>
    <w:rsid w:val="000C7D8E"/>
    <w:rsid w:val="000C7EB0"/>
    <w:rsid w:val="000D0DE2"/>
    <w:rsid w:val="000D0EA0"/>
    <w:rsid w:val="000D2993"/>
    <w:rsid w:val="000D2C20"/>
    <w:rsid w:val="000D2D84"/>
    <w:rsid w:val="000D41B8"/>
    <w:rsid w:val="000D4B36"/>
    <w:rsid w:val="000D4D09"/>
    <w:rsid w:val="000D52D6"/>
    <w:rsid w:val="000D640E"/>
    <w:rsid w:val="000D6D8E"/>
    <w:rsid w:val="000E072A"/>
    <w:rsid w:val="000E16FB"/>
    <w:rsid w:val="000E18E8"/>
    <w:rsid w:val="000E2A25"/>
    <w:rsid w:val="000E384D"/>
    <w:rsid w:val="000E47D5"/>
    <w:rsid w:val="000E4989"/>
    <w:rsid w:val="000E757F"/>
    <w:rsid w:val="000F1369"/>
    <w:rsid w:val="000F25BD"/>
    <w:rsid w:val="000F2CD5"/>
    <w:rsid w:val="000F38F4"/>
    <w:rsid w:val="000F5360"/>
    <w:rsid w:val="000F5B17"/>
    <w:rsid w:val="000F625F"/>
    <w:rsid w:val="000F745C"/>
    <w:rsid w:val="001011D4"/>
    <w:rsid w:val="00102B9D"/>
    <w:rsid w:val="00102DEA"/>
    <w:rsid w:val="00104ECD"/>
    <w:rsid w:val="00105B5B"/>
    <w:rsid w:val="0010668A"/>
    <w:rsid w:val="00106CFF"/>
    <w:rsid w:val="001075C6"/>
    <w:rsid w:val="00107B30"/>
    <w:rsid w:val="00110439"/>
    <w:rsid w:val="00112E43"/>
    <w:rsid w:val="00113615"/>
    <w:rsid w:val="0011540E"/>
    <w:rsid w:val="0011550C"/>
    <w:rsid w:val="001178A3"/>
    <w:rsid w:val="00117E4E"/>
    <w:rsid w:val="001218CB"/>
    <w:rsid w:val="00121AB1"/>
    <w:rsid w:val="001226E4"/>
    <w:rsid w:val="00123C5F"/>
    <w:rsid w:val="00123DB7"/>
    <w:rsid w:val="00124A28"/>
    <w:rsid w:val="00127B58"/>
    <w:rsid w:val="00127E17"/>
    <w:rsid w:val="00130300"/>
    <w:rsid w:val="001303CC"/>
    <w:rsid w:val="0013488A"/>
    <w:rsid w:val="00137D70"/>
    <w:rsid w:val="0014081D"/>
    <w:rsid w:val="00141A87"/>
    <w:rsid w:val="00141BDC"/>
    <w:rsid w:val="00143DD3"/>
    <w:rsid w:val="001442CD"/>
    <w:rsid w:val="0014466C"/>
    <w:rsid w:val="00145BCD"/>
    <w:rsid w:val="001461D8"/>
    <w:rsid w:val="00147A55"/>
    <w:rsid w:val="00150147"/>
    <w:rsid w:val="00150C00"/>
    <w:rsid w:val="001518BF"/>
    <w:rsid w:val="001523BF"/>
    <w:rsid w:val="00152E61"/>
    <w:rsid w:val="001545DA"/>
    <w:rsid w:val="00155347"/>
    <w:rsid w:val="00156E41"/>
    <w:rsid w:val="001606DF"/>
    <w:rsid w:val="00161A1D"/>
    <w:rsid w:val="00162E23"/>
    <w:rsid w:val="001650B4"/>
    <w:rsid w:val="00165C7C"/>
    <w:rsid w:val="001676BE"/>
    <w:rsid w:val="001708EF"/>
    <w:rsid w:val="001728B7"/>
    <w:rsid w:val="001728D6"/>
    <w:rsid w:val="00172A59"/>
    <w:rsid w:val="00172E1C"/>
    <w:rsid w:val="00173256"/>
    <w:rsid w:val="001749FF"/>
    <w:rsid w:val="00175F88"/>
    <w:rsid w:val="00176C37"/>
    <w:rsid w:val="001817E8"/>
    <w:rsid w:val="00182562"/>
    <w:rsid w:val="0018373C"/>
    <w:rsid w:val="00183F34"/>
    <w:rsid w:val="00184000"/>
    <w:rsid w:val="00184F08"/>
    <w:rsid w:val="00185088"/>
    <w:rsid w:val="001876E2"/>
    <w:rsid w:val="001876F2"/>
    <w:rsid w:val="00193810"/>
    <w:rsid w:val="00193A98"/>
    <w:rsid w:val="00193CC4"/>
    <w:rsid w:val="00194235"/>
    <w:rsid w:val="00194910"/>
    <w:rsid w:val="001A01C8"/>
    <w:rsid w:val="001A12C4"/>
    <w:rsid w:val="001A19BD"/>
    <w:rsid w:val="001A220A"/>
    <w:rsid w:val="001A45C7"/>
    <w:rsid w:val="001A463A"/>
    <w:rsid w:val="001A5550"/>
    <w:rsid w:val="001B0923"/>
    <w:rsid w:val="001B0F24"/>
    <w:rsid w:val="001B3081"/>
    <w:rsid w:val="001B4B1E"/>
    <w:rsid w:val="001B6E37"/>
    <w:rsid w:val="001B7B26"/>
    <w:rsid w:val="001C1796"/>
    <w:rsid w:val="001C1BEA"/>
    <w:rsid w:val="001C25A1"/>
    <w:rsid w:val="001C37D1"/>
    <w:rsid w:val="001C41FE"/>
    <w:rsid w:val="001C439C"/>
    <w:rsid w:val="001C4B1E"/>
    <w:rsid w:val="001C4C2E"/>
    <w:rsid w:val="001C7631"/>
    <w:rsid w:val="001C78FF"/>
    <w:rsid w:val="001C7C37"/>
    <w:rsid w:val="001D077E"/>
    <w:rsid w:val="001D0F35"/>
    <w:rsid w:val="001D16DF"/>
    <w:rsid w:val="001D1D26"/>
    <w:rsid w:val="001D3EDE"/>
    <w:rsid w:val="001D3F7B"/>
    <w:rsid w:val="001D3FD4"/>
    <w:rsid w:val="001D5365"/>
    <w:rsid w:val="001D5D21"/>
    <w:rsid w:val="001D6AE8"/>
    <w:rsid w:val="001D7F96"/>
    <w:rsid w:val="001E0004"/>
    <w:rsid w:val="001E0851"/>
    <w:rsid w:val="001E2E46"/>
    <w:rsid w:val="001E70EE"/>
    <w:rsid w:val="001E7E8C"/>
    <w:rsid w:val="001E7FF5"/>
    <w:rsid w:val="001F010F"/>
    <w:rsid w:val="001F0155"/>
    <w:rsid w:val="001F196C"/>
    <w:rsid w:val="001F27E4"/>
    <w:rsid w:val="001F2B3C"/>
    <w:rsid w:val="001F3D86"/>
    <w:rsid w:val="0020002D"/>
    <w:rsid w:val="0020011E"/>
    <w:rsid w:val="0020036F"/>
    <w:rsid w:val="00200382"/>
    <w:rsid w:val="00200CF4"/>
    <w:rsid w:val="00200F5E"/>
    <w:rsid w:val="00201004"/>
    <w:rsid w:val="0020156B"/>
    <w:rsid w:val="00202E53"/>
    <w:rsid w:val="00203243"/>
    <w:rsid w:val="00203C55"/>
    <w:rsid w:val="00203D4B"/>
    <w:rsid w:val="00204220"/>
    <w:rsid w:val="00204D5F"/>
    <w:rsid w:val="00205188"/>
    <w:rsid w:val="002058DE"/>
    <w:rsid w:val="00206931"/>
    <w:rsid w:val="002110EE"/>
    <w:rsid w:val="00211BA2"/>
    <w:rsid w:val="00212158"/>
    <w:rsid w:val="00213095"/>
    <w:rsid w:val="002141EE"/>
    <w:rsid w:val="00214390"/>
    <w:rsid w:val="00216CFF"/>
    <w:rsid w:val="0022047B"/>
    <w:rsid w:val="00221FAB"/>
    <w:rsid w:val="00227EE2"/>
    <w:rsid w:val="00227F98"/>
    <w:rsid w:val="00230BCE"/>
    <w:rsid w:val="002322F8"/>
    <w:rsid w:val="00232CF5"/>
    <w:rsid w:val="00233A54"/>
    <w:rsid w:val="00234C91"/>
    <w:rsid w:val="002354B2"/>
    <w:rsid w:val="00236386"/>
    <w:rsid w:val="00236642"/>
    <w:rsid w:val="002406E4"/>
    <w:rsid w:val="00240758"/>
    <w:rsid w:val="002408E1"/>
    <w:rsid w:val="002439A6"/>
    <w:rsid w:val="002452FB"/>
    <w:rsid w:val="002455B9"/>
    <w:rsid w:val="00245660"/>
    <w:rsid w:val="00245AEA"/>
    <w:rsid w:val="00245E13"/>
    <w:rsid w:val="00246FCD"/>
    <w:rsid w:val="0024790A"/>
    <w:rsid w:val="002507AD"/>
    <w:rsid w:val="002515D2"/>
    <w:rsid w:val="00251EA4"/>
    <w:rsid w:val="00254807"/>
    <w:rsid w:val="00255770"/>
    <w:rsid w:val="0025598F"/>
    <w:rsid w:val="00255B7D"/>
    <w:rsid w:val="00255D77"/>
    <w:rsid w:val="00256070"/>
    <w:rsid w:val="00257629"/>
    <w:rsid w:val="0025785D"/>
    <w:rsid w:val="00257FD4"/>
    <w:rsid w:val="002603F4"/>
    <w:rsid w:val="00260CF1"/>
    <w:rsid w:val="00261D76"/>
    <w:rsid w:val="00262EDF"/>
    <w:rsid w:val="00263E60"/>
    <w:rsid w:val="0026419A"/>
    <w:rsid w:val="002641A3"/>
    <w:rsid w:val="00264FCD"/>
    <w:rsid w:val="002656D6"/>
    <w:rsid w:val="00265982"/>
    <w:rsid w:val="00266CA0"/>
    <w:rsid w:val="00271007"/>
    <w:rsid w:val="00271229"/>
    <w:rsid w:val="0027183D"/>
    <w:rsid w:val="002719EB"/>
    <w:rsid w:val="00273460"/>
    <w:rsid w:val="002750E6"/>
    <w:rsid w:val="002753A4"/>
    <w:rsid w:val="00275EF5"/>
    <w:rsid w:val="0027724D"/>
    <w:rsid w:val="00277C8C"/>
    <w:rsid w:val="002820DA"/>
    <w:rsid w:val="00283516"/>
    <w:rsid w:val="002839A7"/>
    <w:rsid w:val="002843B1"/>
    <w:rsid w:val="002855D4"/>
    <w:rsid w:val="002864AF"/>
    <w:rsid w:val="0029019E"/>
    <w:rsid w:val="00290413"/>
    <w:rsid w:val="002914E8"/>
    <w:rsid w:val="00291A84"/>
    <w:rsid w:val="0029368B"/>
    <w:rsid w:val="00294964"/>
    <w:rsid w:val="00294F81"/>
    <w:rsid w:val="002955BA"/>
    <w:rsid w:val="002A020D"/>
    <w:rsid w:val="002A0657"/>
    <w:rsid w:val="002A0C97"/>
    <w:rsid w:val="002A0F3E"/>
    <w:rsid w:val="002A2333"/>
    <w:rsid w:val="002A360B"/>
    <w:rsid w:val="002A3A3B"/>
    <w:rsid w:val="002A676B"/>
    <w:rsid w:val="002A6D61"/>
    <w:rsid w:val="002A7125"/>
    <w:rsid w:val="002A7188"/>
    <w:rsid w:val="002A735A"/>
    <w:rsid w:val="002A7DC3"/>
    <w:rsid w:val="002B0E81"/>
    <w:rsid w:val="002B0FA9"/>
    <w:rsid w:val="002B1C95"/>
    <w:rsid w:val="002B38D5"/>
    <w:rsid w:val="002B4A26"/>
    <w:rsid w:val="002B4E54"/>
    <w:rsid w:val="002B6335"/>
    <w:rsid w:val="002B636B"/>
    <w:rsid w:val="002B6656"/>
    <w:rsid w:val="002B6FC4"/>
    <w:rsid w:val="002B7FD4"/>
    <w:rsid w:val="002C05EF"/>
    <w:rsid w:val="002C0BA7"/>
    <w:rsid w:val="002C2877"/>
    <w:rsid w:val="002C2A19"/>
    <w:rsid w:val="002C3D7D"/>
    <w:rsid w:val="002C520F"/>
    <w:rsid w:val="002C6E7E"/>
    <w:rsid w:val="002C7438"/>
    <w:rsid w:val="002C79B1"/>
    <w:rsid w:val="002D11BE"/>
    <w:rsid w:val="002D1358"/>
    <w:rsid w:val="002D217F"/>
    <w:rsid w:val="002D321F"/>
    <w:rsid w:val="002D79F1"/>
    <w:rsid w:val="002E4C31"/>
    <w:rsid w:val="002E5DAE"/>
    <w:rsid w:val="002E61D7"/>
    <w:rsid w:val="002F06A5"/>
    <w:rsid w:val="002F21FE"/>
    <w:rsid w:val="002F490E"/>
    <w:rsid w:val="002F4FA5"/>
    <w:rsid w:val="002F5758"/>
    <w:rsid w:val="002F6E11"/>
    <w:rsid w:val="00300115"/>
    <w:rsid w:val="00300CF9"/>
    <w:rsid w:val="003042ED"/>
    <w:rsid w:val="00304561"/>
    <w:rsid w:val="00305D0B"/>
    <w:rsid w:val="0030681C"/>
    <w:rsid w:val="00306C84"/>
    <w:rsid w:val="0030756E"/>
    <w:rsid w:val="00310FCF"/>
    <w:rsid w:val="0031165B"/>
    <w:rsid w:val="003123E6"/>
    <w:rsid w:val="0031306D"/>
    <w:rsid w:val="00314044"/>
    <w:rsid w:val="003148DD"/>
    <w:rsid w:val="00315433"/>
    <w:rsid w:val="00316384"/>
    <w:rsid w:val="00316A7A"/>
    <w:rsid w:val="0031781B"/>
    <w:rsid w:val="003200F0"/>
    <w:rsid w:val="003208FA"/>
    <w:rsid w:val="00321F36"/>
    <w:rsid w:val="00324938"/>
    <w:rsid w:val="00325C1F"/>
    <w:rsid w:val="003264E7"/>
    <w:rsid w:val="00326F9F"/>
    <w:rsid w:val="003277F9"/>
    <w:rsid w:val="00327FEE"/>
    <w:rsid w:val="00330097"/>
    <w:rsid w:val="00330AE4"/>
    <w:rsid w:val="0033120C"/>
    <w:rsid w:val="00331C40"/>
    <w:rsid w:val="00332712"/>
    <w:rsid w:val="00332E28"/>
    <w:rsid w:val="00332EE0"/>
    <w:rsid w:val="00333730"/>
    <w:rsid w:val="00333F88"/>
    <w:rsid w:val="003341E5"/>
    <w:rsid w:val="00334715"/>
    <w:rsid w:val="00334C03"/>
    <w:rsid w:val="00335A55"/>
    <w:rsid w:val="00335B84"/>
    <w:rsid w:val="00336037"/>
    <w:rsid w:val="00336AAB"/>
    <w:rsid w:val="003373C5"/>
    <w:rsid w:val="00337598"/>
    <w:rsid w:val="0034035D"/>
    <w:rsid w:val="00341B2C"/>
    <w:rsid w:val="00341FB5"/>
    <w:rsid w:val="00344A26"/>
    <w:rsid w:val="00346571"/>
    <w:rsid w:val="003469DB"/>
    <w:rsid w:val="00346FBC"/>
    <w:rsid w:val="00347343"/>
    <w:rsid w:val="00351A76"/>
    <w:rsid w:val="00351B4D"/>
    <w:rsid w:val="00352797"/>
    <w:rsid w:val="00352916"/>
    <w:rsid w:val="00352E9F"/>
    <w:rsid w:val="0035564B"/>
    <w:rsid w:val="00355D5D"/>
    <w:rsid w:val="00357B19"/>
    <w:rsid w:val="00360248"/>
    <w:rsid w:val="00360D77"/>
    <w:rsid w:val="00360F63"/>
    <w:rsid w:val="00361373"/>
    <w:rsid w:val="003627B6"/>
    <w:rsid w:val="00364389"/>
    <w:rsid w:val="0036451B"/>
    <w:rsid w:val="00364834"/>
    <w:rsid w:val="00365185"/>
    <w:rsid w:val="00365912"/>
    <w:rsid w:val="00366A58"/>
    <w:rsid w:val="0036704A"/>
    <w:rsid w:val="00367D74"/>
    <w:rsid w:val="00371490"/>
    <w:rsid w:val="003716F6"/>
    <w:rsid w:val="0037182A"/>
    <w:rsid w:val="003720B2"/>
    <w:rsid w:val="00372B7D"/>
    <w:rsid w:val="003738C8"/>
    <w:rsid w:val="00373C1D"/>
    <w:rsid w:val="0037595B"/>
    <w:rsid w:val="00375B3D"/>
    <w:rsid w:val="00377EA7"/>
    <w:rsid w:val="003800F1"/>
    <w:rsid w:val="00380859"/>
    <w:rsid w:val="003808B3"/>
    <w:rsid w:val="00380C39"/>
    <w:rsid w:val="00381930"/>
    <w:rsid w:val="00381A60"/>
    <w:rsid w:val="00382514"/>
    <w:rsid w:val="00382D11"/>
    <w:rsid w:val="003830DE"/>
    <w:rsid w:val="0038381C"/>
    <w:rsid w:val="00383A1B"/>
    <w:rsid w:val="00383EE4"/>
    <w:rsid w:val="00384AFA"/>
    <w:rsid w:val="00385517"/>
    <w:rsid w:val="00385A63"/>
    <w:rsid w:val="00385FB6"/>
    <w:rsid w:val="003865B5"/>
    <w:rsid w:val="003873A9"/>
    <w:rsid w:val="00390A0A"/>
    <w:rsid w:val="00390EED"/>
    <w:rsid w:val="003934D4"/>
    <w:rsid w:val="00393669"/>
    <w:rsid w:val="00393D16"/>
    <w:rsid w:val="00393F7D"/>
    <w:rsid w:val="003941F2"/>
    <w:rsid w:val="00394B68"/>
    <w:rsid w:val="00394BB6"/>
    <w:rsid w:val="00395D5A"/>
    <w:rsid w:val="00396209"/>
    <w:rsid w:val="003969CE"/>
    <w:rsid w:val="0039709C"/>
    <w:rsid w:val="00397984"/>
    <w:rsid w:val="003A1395"/>
    <w:rsid w:val="003A28A2"/>
    <w:rsid w:val="003A2D4C"/>
    <w:rsid w:val="003A342B"/>
    <w:rsid w:val="003A3790"/>
    <w:rsid w:val="003A3866"/>
    <w:rsid w:val="003A396E"/>
    <w:rsid w:val="003A5EAA"/>
    <w:rsid w:val="003A62D6"/>
    <w:rsid w:val="003A6510"/>
    <w:rsid w:val="003A6C88"/>
    <w:rsid w:val="003B04B0"/>
    <w:rsid w:val="003B0D2E"/>
    <w:rsid w:val="003B2A07"/>
    <w:rsid w:val="003B2F39"/>
    <w:rsid w:val="003B3409"/>
    <w:rsid w:val="003B4DC1"/>
    <w:rsid w:val="003C02F4"/>
    <w:rsid w:val="003C12EE"/>
    <w:rsid w:val="003C2185"/>
    <w:rsid w:val="003C22B6"/>
    <w:rsid w:val="003C2D43"/>
    <w:rsid w:val="003C37C7"/>
    <w:rsid w:val="003C3AB2"/>
    <w:rsid w:val="003C4770"/>
    <w:rsid w:val="003C75AD"/>
    <w:rsid w:val="003C7AF2"/>
    <w:rsid w:val="003C7D66"/>
    <w:rsid w:val="003D0E1F"/>
    <w:rsid w:val="003D2285"/>
    <w:rsid w:val="003D239F"/>
    <w:rsid w:val="003D2BD1"/>
    <w:rsid w:val="003D404D"/>
    <w:rsid w:val="003D4465"/>
    <w:rsid w:val="003D4649"/>
    <w:rsid w:val="003D62AE"/>
    <w:rsid w:val="003D6518"/>
    <w:rsid w:val="003E1CA0"/>
    <w:rsid w:val="003E24B3"/>
    <w:rsid w:val="003E2DA4"/>
    <w:rsid w:val="003E4A68"/>
    <w:rsid w:val="003E5883"/>
    <w:rsid w:val="003E5A18"/>
    <w:rsid w:val="003E608B"/>
    <w:rsid w:val="003E678B"/>
    <w:rsid w:val="003E6AD9"/>
    <w:rsid w:val="003F0662"/>
    <w:rsid w:val="003F3C22"/>
    <w:rsid w:val="003F412F"/>
    <w:rsid w:val="003F4D0D"/>
    <w:rsid w:val="003F6D5A"/>
    <w:rsid w:val="003F71B6"/>
    <w:rsid w:val="003F72B7"/>
    <w:rsid w:val="003F73B6"/>
    <w:rsid w:val="003F7F03"/>
    <w:rsid w:val="00403715"/>
    <w:rsid w:val="00404111"/>
    <w:rsid w:val="00405FA4"/>
    <w:rsid w:val="00406557"/>
    <w:rsid w:val="004068FE"/>
    <w:rsid w:val="00406C3B"/>
    <w:rsid w:val="00413BED"/>
    <w:rsid w:val="00414A87"/>
    <w:rsid w:val="00415521"/>
    <w:rsid w:val="00416C69"/>
    <w:rsid w:val="004244C8"/>
    <w:rsid w:val="00425311"/>
    <w:rsid w:val="00426FEF"/>
    <w:rsid w:val="004327F4"/>
    <w:rsid w:val="00432824"/>
    <w:rsid w:val="004346F5"/>
    <w:rsid w:val="00434B0F"/>
    <w:rsid w:val="00434E75"/>
    <w:rsid w:val="00435124"/>
    <w:rsid w:val="004352FC"/>
    <w:rsid w:val="00435C40"/>
    <w:rsid w:val="00435DFD"/>
    <w:rsid w:val="00436435"/>
    <w:rsid w:val="00436C7D"/>
    <w:rsid w:val="00441D33"/>
    <w:rsid w:val="00442AB5"/>
    <w:rsid w:val="004430E0"/>
    <w:rsid w:val="00443491"/>
    <w:rsid w:val="004446EE"/>
    <w:rsid w:val="00444B46"/>
    <w:rsid w:val="00446488"/>
    <w:rsid w:val="004472D1"/>
    <w:rsid w:val="0045019C"/>
    <w:rsid w:val="004505A6"/>
    <w:rsid w:val="00452908"/>
    <w:rsid w:val="00452F40"/>
    <w:rsid w:val="00453214"/>
    <w:rsid w:val="0045336F"/>
    <w:rsid w:val="00454993"/>
    <w:rsid w:val="00455AE9"/>
    <w:rsid w:val="00455D89"/>
    <w:rsid w:val="00455EF8"/>
    <w:rsid w:val="004563BC"/>
    <w:rsid w:val="00457608"/>
    <w:rsid w:val="00457B41"/>
    <w:rsid w:val="00457E31"/>
    <w:rsid w:val="00461FF2"/>
    <w:rsid w:val="0046323A"/>
    <w:rsid w:val="0046395B"/>
    <w:rsid w:val="00463F37"/>
    <w:rsid w:val="00465F70"/>
    <w:rsid w:val="004678C3"/>
    <w:rsid w:val="00467AAC"/>
    <w:rsid w:val="00467FA7"/>
    <w:rsid w:val="00470576"/>
    <w:rsid w:val="00472A2F"/>
    <w:rsid w:val="00472F07"/>
    <w:rsid w:val="00473D36"/>
    <w:rsid w:val="00473E26"/>
    <w:rsid w:val="00474448"/>
    <w:rsid w:val="0047449E"/>
    <w:rsid w:val="00474C25"/>
    <w:rsid w:val="00476939"/>
    <w:rsid w:val="00476A6F"/>
    <w:rsid w:val="00477DD8"/>
    <w:rsid w:val="00482241"/>
    <w:rsid w:val="004848BE"/>
    <w:rsid w:val="00485DE7"/>
    <w:rsid w:val="004867D3"/>
    <w:rsid w:val="00486F8E"/>
    <w:rsid w:val="00487E62"/>
    <w:rsid w:val="004900C4"/>
    <w:rsid w:val="00491F1B"/>
    <w:rsid w:val="0049363B"/>
    <w:rsid w:val="0049453B"/>
    <w:rsid w:val="004A0B6D"/>
    <w:rsid w:val="004A232B"/>
    <w:rsid w:val="004A29B0"/>
    <w:rsid w:val="004A46EC"/>
    <w:rsid w:val="004A5BC6"/>
    <w:rsid w:val="004A63CA"/>
    <w:rsid w:val="004A79A0"/>
    <w:rsid w:val="004B0D4B"/>
    <w:rsid w:val="004B2145"/>
    <w:rsid w:val="004B34F4"/>
    <w:rsid w:val="004B371F"/>
    <w:rsid w:val="004B5670"/>
    <w:rsid w:val="004B7599"/>
    <w:rsid w:val="004B7BF8"/>
    <w:rsid w:val="004C0A2D"/>
    <w:rsid w:val="004C2195"/>
    <w:rsid w:val="004C2693"/>
    <w:rsid w:val="004C290F"/>
    <w:rsid w:val="004C346C"/>
    <w:rsid w:val="004C4140"/>
    <w:rsid w:val="004C48F4"/>
    <w:rsid w:val="004C493F"/>
    <w:rsid w:val="004C5F3B"/>
    <w:rsid w:val="004C63E6"/>
    <w:rsid w:val="004C640B"/>
    <w:rsid w:val="004C675C"/>
    <w:rsid w:val="004C6973"/>
    <w:rsid w:val="004C7065"/>
    <w:rsid w:val="004D0AD3"/>
    <w:rsid w:val="004D0C24"/>
    <w:rsid w:val="004D247A"/>
    <w:rsid w:val="004D2F4D"/>
    <w:rsid w:val="004D41C5"/>
    <w:rsid w:val="004D5164"/>
    <w:rsid w:val="004D5698"/>
    <w:rsid w:val="004D749D"/>
    <w:rsid w:val="004E1CAC"/>
    <w:rsid w:val="004E20DB"/>
    <w:rsid w:val="004E328E"/>
    <w:rsid w:val="004E3F4E"/>
    <w:rsid w:val="004E3FFB"/>
    <w:rsid w:val="004E51B4"/>
    <w:rsid w:val="004E5D78"/>
    <w:rsid w:val="004E5F03"/>
    <w:rsid w:val="004E69A4"/>
    <w:rsid w:val="004E6F1B"/>
    <w:rsid w:val="004E7C9D"/>
    <w:rsid w:val="004F12FC"/>
    <w:rsid w:val="004F1AE4"/>
    <w:rsid w:val="004F3099"/>
    <w:rsid w:val="005008AF"/>
    <w:rsid w:val="00501CF3"/>
    <w:rsid w:val="00501E6B"/>
    <w:rsid w:val="00501F32"/>
    <w:rsid w:val="00502AC6"/>
    <w:rsid w:val="00502FA7"/>
    <w:rsid w:val="005032D2"/>
    <w:rsid w:val="005034E1"/>
    <w:rsid w:val="00503661"/>
    <w:rsid w:val="005047F3"/>
    <w:rsid w:val="00504C1C"/>
    <w:rsid w:val="0050600A"/>
    <w:rsid w:val="0051015F"/>
    <w:rsid w:val="0051032D"/>
    <w:rsid w:val="00515800"/>
    <w:rsid w:val="00515B5C"/>
    <w:rsid w:val="0051644B"/>
    <w:rsid w:val="00516AB2"/>
    <w:rsid w:val="0051706B"/>
    <w:rsid w:val="00517646"/>
    <w:rsid w:val="005202FC"/>
    <w:rsid w:val="00520ADF"/>
    <w:rsid w:val="00520BEF"/>
    <w:rsid w:val="00521A8F"/>
    <w:rsid w:val="00522409"/>
    <w:rsid w:val="00523412"/>
    <w:rsid w:val="00525D99"/>
    <w:rsid w:val="00525F0A"/>
    <w:rsid w:val="005261C9"/>
    <w:rsid w:val="0052689B"/>
    <w:rsid w:val="00526CB0"/>
    <w:rsid w:val="00530868"/>
    <w:rsid w:val="00531285"/>
    <w:rsid w:val="0053134B"/>
    <w:rsid w:val="00531CC6"/>
    <w:rsid w:val="00531D06"/>
    <w:rsid w:val="00532896"/>
    <w:rsid w:val="00532B24"/>
    <w:rsid w:val="00532E7D"/>
    <w:rsid w:val="00533CF4"/>
    <w:rsid w:val="00534174"/>
    <w:rsid w:val="00534516"/>
    <w:rsid w:val="00534DAF"/>
    <w:rsid w:val="005363D5"/>
    <w:rsid w:val="005366CB"/>
    <w:rsid w:val="00537273"/>
    <w:rsid w:val="005405DD"/>
    <w:rsid w:val="0054169A"/>
    <w:rsid w:val="00541EB0"/>
    <w:rsid w:val="00541F84"/>
    <w:rsid w:val="005427E1"/>
    <w:rsid w:val="00542926"/>
    <w:rsid w:val="00542C64"/>
    <w:rsid w:val="00542CCE"/>
    <w:rsid w:val="00543F32"/>
    <w:rsid w:val="0054441B"/>
    <w:rsid w:val="005461E7"/>
    <w:rsid w:val="0054744A"/>
    <w:rsid w:val="00547786"/>
    <w:rsid w:val="005479A8"/>
    <w:rsid w:val="005514CC"/>
    <w:rsid w:val="00552BC6"/>
    <w:rsid w:val="00552DD6"/>
    <w:rsid w:val="005535B1"/>
    <w:rsid w:val="005547B1"/>
    <w:rsid w:val="005569C8"/>
    <w:rsid w:val="00556DF5"/>
    <w:rsid w:val="00557CF0"/>
    <w:rsid w:val="0056252E"/>
    <w:rsid w:val="00562ED5"/>
    <w:rsid w:val="0056313F"/>
    <w:rsid w:val="005638A8"/>
    <w:rsid w:val="00564F3F"/>
    <w:rsid w:val="005655DD"/>
    <w:rsid w:val="00566573"/>
    <w:rsid w:val="005669DC"/>
    <w:rsid w:val="00566D67"/>
    <w:rsid w:val="00570F78"/>
    <w:rsid w:val="0057280F"/>
    <w:rsid w:val="00572AAF"/>
    <w:rsid w:val="005740BD"/>
    <w:rsid w:val="00580A4C"/>
    <w:rsid w:val="00581395"/>
    <w:rsid w:val="00582159"/>
    <w:rsid w:val="005829BC"/>
    <w:rsid w:val="00583247"/>
    <w:rsid w:val="00584ABA"/>
    <w:rsid w:val="00584DE5"/>
    <w:rsid w:val="0059047A"/>
    <w:rsid w:val="00590C83"/>
    <w:rsid w:val="00591165"/>
    <w:rsid w:val="00593958"/>
    <w:rsid w:val="005945B9"/>
    <w:rsid w:val="00595CD0"/>
    <w:rsid w:val="00596038"/>
    <w:rsid w:val="005A0CDC"/>
    <w:rsid w:val="005A1F88"/>
    <w:rsid w:val="005A2B74"/>
    <w:rsid w:val="005A3358"/>
    <w:rsid w:val="005A436D"/>
    <w:rsid w:val="005A67AC"/>
    <w:rsid w:val="005A6827"/>
    <w:rsid w:val="005B00ED"/>
    <w:rsid w:val="005B0445"/>
    <w:rsid w:val="005B16E6"/>
    <w:rsid w:val="005B18CA"/>
    <w:rsid w:val="005B1E15"/>
    <w:rsid w:val="005B2AAC"/>
    <w:rsid w:val="005B2E82"/>
    <w:rsid w:val="005B41F0"/>
    <w:rsid w:val="005B5280"/>
    <w:rsid w:val="005B7B77"/>
    <w:rsid w:val="005C20BD"/>
    <w:rsid w:val="005C251B"/>
    <w:rsid w:val="005C29E7"/>
    <w:rsid w:val="005C2F22"/>
    <w:rsid w:val="005C4148"/>
    <w:rsid w:val="005C4509"/>
    <w:rsid w:val="005C4CB9"/>
    <w:rsid w:val="005C5371"/>
    <w:rsid w:val="005C551A"/>
    <w:rsid w:val="005C6CCF"/>
    <w:rsid w:val="005C6F00"/>
    <w:rsid w:val="005D114E"/>
    <w:rsid w:val="005D12E1"/>
    <w:rsid w:val="005D4773"/>
    <w:rsid w:val="005D5028"/>
    <w:rsid w:val="005D53E3"/>
    <w:rsid w:val="005D57B5"/>
    <w:rsid w:val="005D687C"/>
    <w:rsid w:val="005D7C8B"/>
    <w:rsid w:val="005E19D4"/>
    <w:rsid w:val="005E1A05"/>
    <w:rsid w:val="005E21CE"/>
    <w:rsid w:val="005E22E8"/>
    <w:rsid w:val="005E5521"/>
    <w:rsid w:val="005E6619"/>
    <w:rsid w:val="005F0AE8"/>
    <w:rsid w:val="005F0AEA"/>
    <w:rsid w:val="005F3010"/>
    <w:rsid w:val="005F4408"/>
    <w:rsid w:val="005F4AF7"/>
    <w:rsid w:val="005F50CF"/>
    <w:rsid w:val="005F716A"/>
    <w:rsid w:val="0060096C"/>
    <w:rsid w:val="00601FB0"/>
    <w:rsid w:val="00603620"/>
    <w:rsid w:val="00603EC9"/>
    <w:rsid w:val="00604577"/>
    <w:rsid w:val="0060606C"/>
    <w:rsid w:val="00606875"/>
    <w:rsid w:val="00610774"/>
    <w:rsid w:val="006113C3"/>
    <w:rsid w:val="00613140"/>
    <w:rsid w:val="00614BC7"/>
    <w:rsid w:val="00614FC1"/>
    <w:rsid w:val="00615699"/>
    <w:rsid w:val="00616138"/>
    <w:rsid w:val="00616716"/>
    <w:rsid w:val="006169A8"/>
    <w:rsid w:val="00617544"/>
    <w:rsid w:val="006218FE"/>
    <w:rsid w:val="00621AFF"/>
    <w:rsid w:val="00621F2D"/>
    <w:rsid w:val="006238E0"/>
    <w:rsid w:val="00624D68"/>
    <w:rsid w:val="00625FBF"/>
    <w:rsid w:val="00631AAF"/>
    <w:rsid w:val="00632C41"/>
    <w:rsid w:val="0063485E"/>
    <w:rsid w:val="00635368"/>
    <w:rsid w:val="0063539C"/>
    <w:rsid w:val="00635A4F"/>
    <w:rsid w:val="00636506"/>
    <w:rsid w:val="00636BBF"/>
    <w:rsid w:val="00637508"/>
    <w:rsid w:val="00637799"/>
    <w:rsid w:val="006379B3"/>
    <w:rsid w:val="006400CC"/>
    <w:rsid w:val="0064052E"/>
    <w:rsid w:val="0064096C"/>
    <w:rsid w:val="00640A49"/>
    <w:rsid w:val="00642E91"/>
    <w:rsid w:val="006431AD"/>
    <w:rsid w:val="00644404"/>
    <w:rsid w:val="00644EF3"/>
    <w:rsid w:val="006460D0"/>
    <w:rsid w:val="00647793"/>
    <w:rsid w:val="00650175"/>
    <w:rsid w:val="006515E3"/>
    <w:rsid w:val="00651E65"/>
    <w:rsid w:val="00652563"/>
    <w:rsid w:val="006532EF"/>
    <w:rsid w:val="00653B08"/>
    <w:rsid w:val="00654480"/>
    <w:rsid w:val="006566A9"/>
    <w:rsid w:val="006569FE"/>
    <w:rsid w:val="00656E13"/>
    <w:rsid w:val="0066246A"/>
    <w:rsid w:val="006637E1"/>
    <w:rsid w:val="006644EC"/>
    <w:rsid w:val="00666A84"/>
    <w:rsid w:val="0067201A"/>
    <w:rsid w:val="006733E6"/>
    <w:rsid w:val="006734A3"/>
    <w:rsid w:val="0067412E"/>
    <w:rsid w:val="00674215"/>
    <w:rsid w:val="00675E5A"/>
    <w:rsid w:val="00676B5F"/>
    <w:rsid w:val="00680E1D"/>
    <w:rsid w:val="0068235E"/>
    <w:rsid w:val="00682481"/>
    <w:rsid w:val="006838DD"/>
    <w:rsid w:val="00683913"/>
    <w:rsid w:val="006846E2"/>
    <w:rsid w:val="006855A1"/>
    <w:rsid w:val="006856BE"/>
    <w:rsid w:val="00686238"/>
    <w:rsid w:val="00687BB9"/>
    <w:rsid w:val="00690891"/>
    <w:rsid w:val="00690D2B"/>
    <w:rsid w:val="00691DB5"/>
    <w:rsid w:val="00693086"/>
    <w:rsid w:val="006959F2"/>
    <w:rsid w:val="00697BEB"/>
    <w:rsid w:val="00697C13"/>
    <w:rsid w:val="006A0D31"/>
    <w:rsid w:val="006A2268"/>
    <w:rsid w:val="006A3318"/>
    <w:rsid w:val="006A34E8"/>
    <w:rsid w:val="006A4EBB"/>
    <w:rsid w:val="006A50C6"/>
    <w:rsid w:val="006A571D"/>
    <w:rsid w:val="006A5824"/>
    <w:rsid w:val="006B1A57"/>
    <w:rsid w:val="006B1E57"/>
    <w:rsid w:val="006B2FD1"/>
    <w:rsid w:val="006B4CF9"/>
    <w:rsid w:val="006B5210"/>
    <w:rsid w:val="006B6D03"/>
    <w:rsid w:val="006C0D4A"/>
    <w:rsid w:val="006C1381"/>
    <w:rsid w:val="006C1649"/>
    <w:rsid w:val="006C4482"/>
    <w:rsid w:val="006C4C3D"/>
    <w:rsid w:val="006C507F"/>
    <w:rsid w:val="006D0A90"/>
    <w:rsid w:val="006D19F3"/>
    <w:rsid w:val="006D26A3"/>
    <w:rsid w:val="006D3F52"/>
    <w:rsid w:val="006D40EF"/>
    <w:rsid w:val="006D45BE"/>
    <w:rsid w:val="006D4ADD"/>
    <w:rsid w:val="006D5743"/>
    <w:rsid w:val="006D5E19"/>
    <w:rsid w:val="006E11A4"/>
    <w:rsid w:val="006E18E8"/>
    <w:rsid w:val="006E25DB"/>
    <w:rsid w:val="006E5E9F"/>
    <w:rsid w:val="006E5F7C"/>
    <w:rsid w:val="006E6C20"/>
    <w:rsid w:val="006E7328"/>
    <w:rsid w:val="006E7792"/>
    <w:rsid w:val="006E794C"/>
    <w:rsid w:val="006F0847"/>
    <w:rsid w:val="006F0EDC"/>
    <w:rsid w:val="006F1E42"/>
    <w:rsid w:val="006F2084"/>
    <w:rsid w:val="006F4E7B"/>
    <w:rsid w:val="006F5B77"/>
    <w:rsid w:val="006F7CDA"/>
    <w:rsid w:val="007007F4"/>
    <w:rsid w:val="00701B02"/>
    <w:rsid w:val="00701F09"/>
    <w:rsid w:val="00704F08"/>
    <w:rsid w:val="007068DB"/>
    <w:rsid w:val="00710141"/>
    <w:rsid w:val="00711739"/>
    <w:rsid w:val="00711CBD"/>
    <w:rsid w:val="007120FE"/>
    <w:rsid w:val="00712B26"/>
    <w:rsid w:val="00713B21"/>
    <w:rsid w:val="00713C4E"/>
    <w:rsid w:val="00713FC6"/>
    <w:rsid w:val="00715DDB"/>
    <w:rsid w:val="007168A6"/>
    <w:rsid w:val="00720C1D"/>
    <w:rsid w:val="00720EF7"/>
    <w:rsid w:val="00721F7E"/>
    <w:rsid w:val="0072329A"/>
    <w:rsid w:val="00724198"/>
    <w:rsid w:val="007242A1"/>
    <w:rsid w:val="007244F6"/>
    <w:rsid w:val="0072461F"/>
    <w:rsid w:val="007246BA"/>
    <w:rsid w:val="00724E3F"/>
    <w:rsid w:val="00725B48"/>
    <w:rsid w:val="00726540"/>
    <w:rsid w:val="00726FEF"/>
    <w:rsid w:val="0073213B"/>
    <w:rsid w:val="00732F6D"/>
    <w:rsid w:val="007330A8"/>
    <w:rsid w:val="007340F0"/>
    <w:rsid w:val="0073439B"/>
    <w:rsid w:val="007344EE"/>
    <w:rsid w:val="00735896"/>
    <w:rsid w:val="00736014"/>
    <w:rsid w:val="00736058"/>
    <w:rsid w:val="007367EC"/>
    <w:rsid w:val="0073697D"/>
    <w:rsid w:val="007401AC"/>
    <w:rsid w:val="00740B0E"/>
    <w:rsid w:val="00740CF2"/>
    <w:rsid w:val="0074187E"/>
    <w:rsid w:val="00741D84"/>
    <w:rsid w:val="00742181"/>
    <w:rsid w:val="00742831"/>
    <w:rsid w:val="00742842"/>
    <w:rsid w:val="00744600"/>
    <w:rsid w:val="00744F97"/>
    <w:rsid w:val="00745545"/>
    <w:rsid w:val="0074584C"/>
    <w:rsid w:val="00745B72"/>
    <w:rsid w:val="007465A5"/>
    <w:rsid w:val="0075022F"/>
    <w:rsid w:val="00750F3E"/>
    <w:rsid w:val="007511AF"/>
    <w:rsid w:val="007511DD"/>
    <w:rsid w:val="007512C7"/>
    <w:rsid w:val="00752537"/>
    <w:rsid w:val="00752D1F"/>
    <w:rsid w:val="0075352D"/>
    <w:rsid w:val="00753F62"/>
    <w:rsid w:val="007565F3"/>
    <w:rsid w:val="00756DD0"/>
    <w:rsid w:val="00756E3E"/>
    <w:rsid w:val="0076027A"/>
    <w:rsid w:val="00761AEB"/>
    <w:rsid w:val="0076223D"/>
    <w:rsid w:val="0076322E"/>
    <w:rsid w:val="0076355D"/>
    <w:rsid w:val="00763F84"/>
    <w:rsid w:val="00764A0A"/>
    <w:rsid w:val="00765154"/>
    <w:rsid w:val="00766B19"/>
    <w:rsid w:val="007674A1"/>
    <w:rsid w:val="00770A1E"/>
    <w:rsid w:val="00770AD3"/>
    <w:rsid w:val="00771393"/>
    <w:rsid w:val="00772051"/>
    <w:rsid w:val="0077366F"/>
    <w:rsid w:val="00775FBC"/>
    <w:rsid w:val="00776584"/>
    <w:rsid w:val="007778E9"/>
    <w:rsid w:val="00777EA1"/>
    <w:rsid w:val="007814AE"/>
    <w:rsid w:val="00782853"/>
    <w:rsid w:val="007830AB"/>
    <w:rsid w:val="00786171"/>
    <w:rsid w:val="00786CF0"/>
    <w:rsid w:val="00786F24"/>
    <w:rsid w:val="00787481"/>
    <w:rsid w:val="00790EE4"/>
    <w:rsid w:val="00792817"/>
    <w:rsid w:val="00792F90"/>
    <w:rsid w:val="0079315E"/>
    <w:rsid w:val="00793548"/>
    <w:rsid w:val="007937C0"/>
    <w:rsid w:val="00794DDE"/>
    <w:rsid w:val="00796563"/>
    <w:rsid w:val="00796A71"/>
    <w:rsid w:val="007A0F58"/>
    <w:rsid w:val="007A100E"/>
    <w:rsid w:val="007A13CB"/>
    <w:rsid w:val="007A199D"/>
    <w:rsid w:val="007A1A79"/>
    <w:rsid w:val="007A258F"/>
    <w:rsid w:val="007A372D"/>
    <w:rsid w:val="007A5C49"/>
    <w:rsid w:val="007A5CF1"/>
    <w:rsid w:val="007A5F7C"/>
    <w:rsid w:val="007A684C"/>
    <w:rsid w:val="007A6C36"/>
    <w:rsid w:val="007A6DD4"/>
    <w:rsid w:val="007A7414"/>
    <w:rsid w:val="007B1195"/>
    <w:rsid w:val="007B13CE"/>
    <w:rsid w:val="007B2713"/>
    <w:rsid w:val="007B3228"/>
    <w:rsid w:val="007B3D37"/>
    <w:rsid w:val="007B5DC1"/>
    <w:rsid w:val="007B6840"/>
    <w:rsid w:val="007C002F"/>
    <w:rsid w:val="007C0D50"/>
    <w:rsid w:val="007C5947"/>
    <w:rsid w:val="007C5CC0"/>
    <w:rsid w:val="007C65A2"/>
    <w:rsid w:val="007C686D"/>
    <w:rsid w:val="007C783B"/>
    <w:rsid w:val="007D0DF2"/>
    <w:rsid w:val="007D55F2"/>
    <w:rsid w:val="007D62CD"/>
    <w:rsid w:val="007D7508"/>
    <w:rsid w:val="007E0407"/>
    <w:rsid w:val="007E0CA1"/>
    <w:rsid w:val="007E1553"/>
    <w:rsid w:val="007E1EC7"/>
    <w:rsid w:val="007E1F60"/>
    <w:rsid w:val="007E2477"/>
    <w:rsid w:val="007E4EC7"/>
    <w:rsid w:val="007E50F0"/>
    <w:rsid w:val="007E51B0"/>
    <w:rsid w:val="007E67E3"/>
    <w:rsid w:val="007F0354"/>
    <w:rsid w:val="007F6232"/>
    <w:rsid w:val="007F6D26"/>
    <w:rsid w:val="007F6EF1"/>
    <w:rsid w:val="00800557"/>
    <w:rsid w:val="00801215"/>
    <w:rsid w:val="00803075"/>
    <w:rsid w:val="0080686B"/>
    <w:rsid w:val="00806A43"/>
    <w:rsid w:val="00807238"/>
    <w:rsid w:val="00807618"/>
    <w:rsid w:val="00811216"/>
    <w:rsid w:val="0081148F"/>
    <w:rsid w:val="0081152E"/>
    <w:rsid w:val="00813333"/>
    <w:rsid w:val="008155F7"/>
    <w:rsid w:val="0081560D"/>
    <w:rsid w:val="0081572A"/>
    <w:rsid w:val="00817FC1"/>
    <w:rsid w:val="00820671"/>
    <w:rsid w:val="0082093F"/>
    <w:rsid w:val="00821848"/>
    <w:rsid w:val="00822C8D"/>
    <w:rsid w:val="00822F64"/>
    <w:rsid w:val="00824985"/>
    <w:rsid w:val="008251B5"/>
    <w:rsid w:val="00826344"/>
    <w:rsid w:val="00831683"/>
    <w:rsid w:val="00831884"/>
    <w:rsid w:val="00833925"/>
    <w:rsid w:val="00834217"/>
    <w:rsid w:val="00835BA2"/>
    <w:rsid w:val="00836742"/>
    <w:rsid w:val="00837571"/>
    <w:rsid w:val="00841E95"/>
    <w:rsid w:val="008434AD"/>
    <w:rsid w:val="008464A9"/>
    <w:rsid w:val="00846788"/>
    <w:rsid w:val="0085415D"/>
    <w:rsid w:val="0085444A"/>
    <w:rsid w:val="00854C25"/>
    <w:rsid w:val="008561D6"/>
    <w:rsid w:val="008561D8"/>
    <w:rsid w:val="0085639B"/>
    <w:rsid w:val="00857BBA"/>
    <w:rsid w:val="0086013D"/>
    <w:rsid w:val="00861D29"/>
    <w:rsid w:val="00864844"/>
    <w:rsid w:val="00864AED"/>
    <w:rsid w:val="0086713A"/>
    <w:rsid w:val="00870036"/>
    <w:rsid w:val="008705D9"/>
    <w:rsid w:val="00870C38"/>
    <w:rsid w:val="00873DED"/>
    <w:rsid w:val="008740E4"/>
    <w:rsid w:val="00876166"/>
    <w:rsid w:val="00877343"/>
    <w:rsid w:val="008775CC"/>
    <w:rsid w:val="00877AB3"/>
    <w:rsid w:val="00877E3A"/>
    <w:rsid w:val="00881753"/>
    <w:rsid w:val="0088192E"/>
    <w:rsid w:val="00881A32"/>
    <w:rsid w:val="00882829"/>
    <w:rsid w:val="00883125"/>
    <w:rsid w:val="00884417"/>
    <w:rsid w:val="008847A8"/>
    <w:rsid w:val="00884B20"/>
    <w:rsid w:val="00885166"/>
    <w:rsid w:val="00885763"/>
    <w:rsid w:val="00885EF1"/>
    <w:rsid w:val="00887206"/>
    <w:rsid w:val="00887511"/>
    <w:rsid w:val="00887571"/>
    <w:rsid w:val="00890025"/>
    <w:rsid w:val="00894F7D"/>
    <w:rsid w:val="00895294"/>
    <w:rsid w:val="00895C32"/>
    <w:rsid w:val="008969DD"/>
    <w:rsid w:val="008A098B"/>
    <w:rsid w:val="008A10DF"/>
    <w:rsid w:val="008A1F17"/>
    <w:rsid w:val="008A1F89"/>
    <w:rsid w:val="008A4BE6"/>
    <w:rsid w:val="008A5780"/>
    <w:rsid w:val="008A6284"/>
    <w:rsid w:val="008A72A3"/>
    <w:rsid w:val="008A757E"/>
    <w:rsid w:val="008B04AE"/>
    <w:rsid w:val="008B0A42"/>
    <w:rsid w:val="008B1C59"/>
    <w:rsid w:val="008B301A"/>
    <w:rsid w:val="008B3123"/>
    <w:rsid w:val="008B57E7"/>
    <w:rsid w:val="008C1263"/>
    <w:rsid w:val="008C1830"/>
    <w:rsid w:val="008C242A"/>
    <w:rsid w:val="008C3758"/>
    <w:rsid w:val="008C43DA"/>
    <w:rsid w:val="008D1B87"/>
    <w:rsid w:val="008D3899"/>
    <w:rsid w:val="008D3A5F"/>
    <w:rsid w:val="008D4169"/>
    <w:rsid w:val="008D7D95"/>
    <w:rsid w:val="008D7DD3"/>
    <w:rsid w:val="008E2526"/>
    <w:rsid w:val="008E3414"/>
    <w:rsid w:val="008E4409"/>
    <w:rsid w:val="008E4731"/>
    <w:rsid w:val="008E584C"/>
    <w:rsid w:val="008E5F9E"/>
    <w:rsid w:val="008E6760"/>
    <w:rsid w:val="008E67A8"/>
    <w:rsid w:val="008E6BC8"/>
    <w:rsid w:val="008F018B"/>
    <w:rsid w:val="008F078B"/>
    <w:rsid w:val="008F206D"/>
    <w:rsid w:val="008F224A"/>
    <w:rsid w:val="008F29F1"/>
    <w:rsid w:val="008F2FA5"/>
    <w:rsid w:val="008F3CD9"/>
    <w:rsid w:val="008F4600"/>
    <w:rsid w:val="008F5A96"/>
    <w:rsid w:val="008F7BC6"/>
    <w:rsid w:val="009005C0"/>
    <w:rsid w:val="0090207E"/>
    <w:rsid w:val="0090306E"/>
    <w:rsid w:val="00903676"/>
    <w:rsid w:val="009045AB"/>
    <w:rsid w:val="00906465"/>
    <w:rsid w:val="00906508"/>
    <w:rsid w:val="0090672C"/>
    <w:rsid w:val="0090724C"/>
    <w:rsid w:val="00911B81"/>
    <w:rsid w:val="00911CEF"/>
    <w:rsid w:val="00915F02"/>
    <w:rsid w:val="00916BC3"/>
    <w:rsid w:val="0092070F"/>
    <w:rsid w:val="00921B97"/>
    <w:rsid w:val="009221F5"/>
    <w:rsid w:val="00922B94"/>
    <w:rsid w:val="00924993"/>
    <w:rsid w:val="00925DC7"/>
    <w:rsid w:val="00930FEE"/>
    <w:rsid w:val="009324FD"/>
    <w:rsid w:val="00932FCE"/>
    <w:rsid w:val="00934158"/>
    <w:rsid w:val="009351DB"/>
    <w:rsid w:val="00936BD7"/>
    <w:rsid w:val="00936F8E"/>
    <w:rsid w:val="00937504"/>
    <w:rsid w:val="00941551"/>
    <w:rsid w:val="00943369"/>
    <w:rsid w:val="00943FA2"/>
    <w:rsid w:val="00944DB5"/>
    <w:rsid w:val="00945C30"/>
    <w:rsid w:val="00945E34"/>
    <w:rsid w:val="0094611F"/>
    <w:rsid w:val="00946E4D"/>
    <w:rsid w:val="009472D6"/>
    <w:rsid w:val="00951262"/>
    <w:rsid w:val="0095278E"/>
    <w:rsid w:val="009557DB"/>
    <w:rsid w:val="00957DA6"/>
    <w:rsid w:val="0096048F"/>
    <w:rsid w:val="009623FE"/>
    <w:rsid w:val="00962B6B"/>
    <w:rsid w:val="00965C46"/>
    <w:rsid w:val="00965EC3"/>
    <w:rsid w:val="00966660"/>
    <w:rsid w:val="009672C8"/>
    <w:rsid w:val="009725B8"/>
    <w:rsid w:val="00972E11"/>
    <w:rsid w:val="009746BC"/>
    <w:rsid w:val="009749DE"/>
    <w:rsid w:val="0097610F"/>
    <w:rsid w:val="009801D9"/>
    <w:rsid w:val="00981FDE"/>
    <w:rsid w:val="0098229F"/>
    <w:rsid w:val="0098260C"/>
    <w:rsid w:val="00983182"/>
    <w:rsid w:val="009831A0"/>
    <w:rsid w:val="00985F98"/>
    <w:rsid w:val="00986102"/>
    <w:rsid w:val="00986DD9"/>
    <w:rsid w:val="00987684"/>
    <w:rsid w:val="00987D0F"/>
    <w:rsid w:val="009912D4"/>
    <w:rsid w:val="009946F0"/>
    <w:rsid w:val="00995544"/>
    <w:rsid w:val="00996204"/>
    <w:rsid w:val="00997783"/>
    <w:rsid w:val="009A14BB"/>
    <w:rsid w:val="009A19AC"/>
    <w:rsid w:val="009A2D19"/>
    <w:rsid w:val="009A4EC4"/>
    <w:rsid w:val="009A645F"/>
    <w:rsid w:val="009A6646"/>
    <w:rsid w:val="009A70B2"/>
    <w:rsid w:val="009A7441"/>
    <w:rsid w:val="009A7E8C"/>
    <w:rsid w:val="009B173A"/>
    <w:rsid w:val="009B20EE"/>
    <w:rsid w:val="009B2D1D"/>
    <w:rsid w:val="009B3080"/>
    <w:rsid w:val="009B5153"/>
    <w:rsid w:val="009B58F6"/>
    <w:rsid w:val="009B5F02"/>
    <w:rsid w:val="009B65F1"/>
    <w:rsid w:val="009B6C4D"/>
    <w:rsid w:val="009C0024"/>
    <w:rsid w:val="009C1A43"/>
    <w:rsid w:val="009C1EB8"/>
    <w:rsid w:val="009C2DAB"/>
    <w:rsid w:val="009C3F7E"/>
    <w:rsid w:val="009C4388"/>
    <w:rsid w:val="009C53D4"/>
    <w:rsid w:val="009C5AAF"/>
    <w:rsid w:val="009C60A6"/>
    <w:rsid w:val="009D2633"/>
    <w:rsid w:val="009D39A8"/>
    <w:rsid w:val="009D40C5"/>
    <w:rsid w:val="009D4671"/>
    <w:rsid w:val="009D4CFF"/>
    <w:rsid w:val="009D5702"/>
    <w:rsid w:val="009D59F5"/>
    <w:rsid w:val="009D7532"/>
    <w:rsid w:val="009E02E6"/>
    <w:rsid w:val="009E1448"/>
    <w:rsid w:val="009E4659"/>
    <w:rsid w:val="009E4EB3"/>
    <w:rsid w:val="009E52BC"/>
    <w:rsid w:val="009E5C0E"/>
    <w:rsid w:val="009E5E61"/>
    <w:rsid w:val="009E5E8F"/>
    <w:rsid w:val="009E5F9C"/>
    <w:rsid w:val="009E6DBA"/>
    <w:rsid w:val="009E708A"/>
    <w:rsid w:val="009E7657"/>
    <w:rsid w:val="009F1255"/>
    <w:rsid w:val="009F1B25"/>
    <w:rsid w:val="009F2277"/>
    <w:rsid w:val="009F2AC8"/>
    <w:rsid w:val="009F2D46"/>
    <w:rsid w:val="009F308C"/>
    <w:rsid w:val="009F314E"/>
    <w:rsid w:val="009F60F8"/>
    <w:rsid w:val="009F6C7D"/>
    <w:rsid w:val="009F7E9B"/>
    <w:rsid w:val="00A00351"/>
    <w:rsid w:val="00A01F0B"/>
    <w:rsid w:val="00A02AAF"/>
    <w:rsid w:val="00A034DC"/>
    <w:rsid w:val="00A037B3"/>
    <w:rsid w:val="00A04D06"/>
    <w:rsid w:val="00A05693"/>
    <w:rsid w:val="00A056A4"/>
    <w:rsid w:val="00A06067"/>
    <w:rsid w:val="00A064CB"/>
    <w:rsid w:val="00A06936"/>
    <w:rsid w:val="00A07E11"/>
    <w:rsid w:val="00A07FEC"/>
    <w:rsid w:val="00A102C9"/>
    <w:rsid w:val="00A10813"/>
    <w:rsid w:val="00A11306"/>
    <w:rsid w:val="00A12BD5"/>
    <w:rsid w:val="00A14A26"/>
    <w:rsid w:val="00A15A9A"/>
    <w:rsid w:val="00A16021"/>
    <w:rsid w:val="00A160AC"/>
    <w:rsid w:val="00A169DC"/>
    <w:rsid w:val="00A17C8B"/>
    <w:rsid w:val="00A17FE3"/>
    <w:rsid w:val="00A20CF3"/>
    <w:rsid w:val="00A2167F"/>
    <w:rsid w:val="00A23C11"/>
    <w:rsid w:val="00A23F85"/>
    <w:rsid w:val="00A2420F"/>
    <w:rsid w:val="00A26A6B"/>
    <w:rsid w:val="00A27D1E"/>
    <w:rsid w:val="00A27ED0"/>
    <w:rsid w:val="00A30A21"/>
    <w:rsid w:val="00A3534F"/>
    <w:rsid w:val="00A37C85"/>
    <w:rsid w:val="00A37E81"/>
    <w:rsid w:val="00A4104E"/>
    <w:rsid w:val="00A42F0D"/>
    <w:rsid w:val="00A433E0"/>
    <w:rsid w:val="00A43A8D"/>
    <w:rsid w:val="00A43ADB"/>
    <w:rsid w:val="00A455E1"/>
    <w:rsid w:val="00A45E72"/>
    <w:rsid w:val="00A45FB6"/>
    <w:rsid w:val="00A46627"/>
    <w:rsid w:val="00A466CD"/>
    <w:rsid w:val="00A47A3D"/>
    <w:rsid w:val="00A47F9F"/>
    <w:rsid w:val="00A509A2"/>
    <w:rsid w:val="00A52741"/>
    <w:rsid w:val="00A53517"/>
    <w:rsid w:val="00A5603A"/>
    <w:rsid w:val="00A56F82"/>
    <w:rsid w:val="00A57980"/>
    <w:rsid w:val="00A60947"/>
    <w:rsid w:val="00A61137"/>
    <w:rsid w:val="00A61485"/>
    <w:rsid w:val="00A620D2"/>
    <w:rsid w:val="00A62602"/>
    <w:rsid w:val="00A63860"/>
    <w:rsid w:val="00A641EF"/>
    <w:rsid w:val="00A647BD"/>
    <w:rsid w:val="00A66E20"/>
    <w:rsid w:val="00A67199"/>
    <w:rsid w:val="00A671E7"/>
    <w:rsid w:val="00A6765B"/>
    <w:rsid w:val="00A678AF"/>
    <w:rsid w:val="00A704DA"/>
    <w:rsid w:val="00A7484D"/>
    <w:rsid w:val="00A74CC6"/>
    <w:rsid w:val="00A755B6"/>
    <w:rsid w:val="00A76859"/>
    <w:rsid w:val="00A76D0A"/>
    <w:rsid w:val="00A7708E"/>
    <w:rsid w:val="00A772B8"/>
    <w:rsid w:val="00A77F28"/>
    <w:rsid w:val="00A81B02"/>
    <w:rsid w:val="00A81F1F"/>
    <w:rsid w:val="00A82E54"/>
    <w:rsid w:val="00A83AC8"/>
    <w:rsid w:val="00A84A8D"/>
    <w:rsid w:val="00A85731"/>
    <w:rsid w:val="00A85BFF"/>
    <w:rsid w:val="00A85EBC"/>
    <w:rsid w:val="00A865F1"/>
    <w:rsid w:val="00A90E27"/>
    <w:rsid w:val="00A91313"/>
    <w:rsid w:val="00A91C2C"/>
    <w:rsid w:val="00A952A6"/>
    <w:rsid w:val="00A96AFF"/>
    <w:rsid w:val="00AA043B"/>
    <w:rsid w:val="00AA05D6"/>
    <w:rsid w:val="00AA1950"/>
    <w:rsid w:val="00AA1C9A"/>
    <w:rsid w:val="00AA2220"/>
    <w:rsid w:val="00AA2FFE"/>
    <w:rsid w:val="00AA3DC1"/>
    <w:rsid w:val="00AA5274"/>
    <w:rsid w:val="00AA5C29"/>
    <w:rsid w:val="00AA6E91"/>
    <w:rsid w:val="00AB049E"/>
    <w:rsid w:val="00AB1B95"/>
    <w:rsid w:val="00AB22E9"/>
    <w:rsid w:val="00AB4880"/>
    <w:rsid w:val="00AB4DB4"/>
    <w:rsid w:val="00AB4F70"/>
    <w:rsid w:val="00AB5373"/>
    <w:rsid w:val="00AB59B1"/>
    <w:rsid w:val="00AB65CE"/>
    <w:rsid w:val="00AB666E"/>
    <w:rsid w:val="00AC0C49"/>
    <w:rsid w:val="00AC2BA5"/>
    <w:rsid w:val="00AC3CE7"/>
    <w:rsid w:val="00AC3D55"/>
    <w:rsid w:val="00AC4C71"/>
    <w:rsid w:val="00AC5D60"/>
    <w:rsid w:val="00AD14F9"/>
    <w:rsid w:val="00AD1F6A"/>
    <w:rsid w:val="00AD507A"/>
    <w:rsid w:val="00AD50EE"/>
    <w:rsid w:val="00AD5948"/>
    <w:rsid w:val="00AD6FA5"/>
    <w:rsid w:val="00AD759D"/>
    <w:rsid w:val="00AD7FB8"/>
    <w:rsid w:val="00AE0000"/>
    <w:rsid w:val="00AE072B"/>
    <w:rsid w:val="00AE1073"/>
    <w:rsid w:val="00AE10EE"/>
    <w:rsid w:val="00AE1C0B"/>
    <w:rsid w:val="00AE2DFC"/>
    <w:rsid w:val="00AE4CBE"/>
    <w:rsid w:val="00AE7152"/>
    <w:rsid w:val="00AE71F1"/>
    <w:rsid w:val="00AE7FFD"/>
    <w:rsid w:val="00AF0224"/>
    <w:rsid w:val="00AF03B0"/>
    <w:rsid w:val="00AF0E81"/>
    <w:rsid w:val="00AF162F"/>
    <w:rsid w:val="00AF2237"/>
    <w:rsid w:val="00AF253E"/>
    <w:rsid w:val="00AF312C"/>
    <w:rsid w:val="00AF3BBC"/>
    <w:rsid w:val="00AF3C3E"/>
    <w:rsid w:val="00AF4272"/>
    <w:rsid w:val="00AF526B"/>
    <w:rsid w:val="00AF645E"/>
    <w:rsid w:val="00AF7411"/>
    <w:rsid w:val="00B009FF"/>
    <w:rsid w:val="00B02296"/>
    <w:rsid w:val="00B031A0"/>
    <w:rsid w:val="00B053F8"/>
    <w:rsid w:val="00B05CFF"/>
    <w:rsid w:val="00B05D8A"/>
    <w:rsid w:val="00B061D2"/>
    <w:rsid w:val="00B11618"/>
    <w:rsid w:val="00B11649"/>
    <w:rsid w:val="00B11CB3"/>
    <w:rsid w:val="00B11E82"/>
    <w:rsid w:val="00B1208D"/>
    <w:rsid w:val="00B12162"/>
    <w:rsid w:val="00B121D0"/>
    <w:rsid w:val="00B1238D"/>
    <w:rsid w:val="00B12517"/>
    <w:rsid w:val="00B125FB"/>
    <w:rsid w:val="00B13195"/>
    <w:rsid w:val="00B14BEE"/>
    <w:rsid w:val="00B169B0"/>
    <w:rsid w:val="00B200A1"/>
    <w:rsid w:val="00B20303"/>
    <w:rsid w:val="00B2069B"/>
    <w:rsid w:val="00B23A1F"/>
    <w:rsid w:val="00B253BA"/>
    <w:rsid w:val="00B25457"/>
    <w:rsid w:val="00B25CFE"/>
    <w:rsid w:val="00B2654F"/>
    <w:rsid w:val="00B27CD6"/>
    <w:rsid w:val="00B30D8E"/>
    <w:rsid w:val="00B30FB0"/>
    <w:rsid w:val="00B315B5"/>
    <w:rsid w:val="00B31808"/>
    <w:rsid w:val="00B31B86"/>
    <w:rsid w:val="00B31CCA"/>
    <w:rsid w:val="00B31F6D"/>
    <w:rsid w:val="00B322D8"/>
    <w:rsid w:val="00B3253D"/>
    <w:rsid w:val="00B3440D"/>
    <w:rsid w:val="00B350A4"/>
    <w:rsid w:val="00B36A33"/>
    <w:rsid w:val="00B36C7A"/>
    <w:rsid w:val="00B402BB"/>
    <w:rsid w:val="00B4081A"/>
    <w:rsid w:val="00B40998"/>
    <w:rsid w:val="00B40C24"/>
    <w:rsid w:val="00B43302"/>
    <w:rsid w:val="00B450D5"/>
    <w:rsid w:val="00B454F9"/>
    <w:rsid w:val="00B50033"/>
    <w:rsid w:val="00B51321"/>
    <w:rsid w:val="00B533EF"/>
    <w:rsid w:val="00B53CDB"/>
    <w:rsid w:val="00B54F1D"/>
    <w:rsid w:val="00B563B5"/>
    <w:rsid w:val="00B57ED6"/>
    <w:rsid w:val="00B6303A"/>
    <w:rsid w:val="00B63A31"/>
    <w:rsid w:val="00B64190"/>
    <w:rsid w:val="00B6468A"/>
    <w:rsid w:val="00B711BA"/>
    <w:rsid w:val="00B71678"/>
    <w:rsid w:val="00B7480B"/>
    <w:rsid w:val="00B74B16"/>
    <w:rsid w:val="00B75EC7"/>
    <w:rsid w:val="00B76BD0"/>
    <w:rsid w:val="00B77DEC"/>
    <w:rsid w:val="00B801E4"/>
    <w:rsid w:val="00B80847"/>
    <w:rsid w:val="00B811DB"/>
    <w:rsid w:val="00B816A1"/>
    <w:rsid w:val="00B81B70"/>
    <w:rsid w:val="00B81E8A"/>
    <w:rsid w:val="00B83000"/>
    <w:rsid w:val="00B8335C"/>
    <w:rsid w:val="00B8504F"/>
    <w:rsid w:val="00B860E2"/>
    <w:rsid w:val="00B862BD"/>
    <w:rsid w:val="00B87BA2"/>
    <w:rsid w:val="00B87FCE"/>
    <w:rsid w:val="00B90BC7"/>
    <w:rsid w:val="00B93C4B"/>
    <w:rsid w:val="00B942C6"/>
    <w:rsid w:val="00B957A0"/>
    <w:rsid w:val="00BA0231"/>
    <w:rsid w:val="00BA02BF"/>
    <w:rsid w:val="00BA09C7"/>
    <w:rsid w:val="00BA1063"/>
    <w:rsid w:val="00BA23FB"/>
    <w:rsid w:val="00BA3345"/>
    <w:rsid w:val="00BA6983"/>
    <w:rsid w:val="00BA7931"/>
    <w:rsid w:val="00BA7D2A"/>
    <w:rsid w:val="00BB2242"/>
    <w:rsid w:val="00BB37A7"/>
    <w:rsid w:val="00BB61E4"/>
    <w:rsid w:val="00BB6DDD"/>
    <w:rsid w:val="00BC08EB"/>
    <w:rsid w:val="00BC09C3"/>
    <w:rsid w:val="00BC19DB"/>
    <w:rsid w:val="00BC294C"/>
    <w:rsid w:val="00BC29E2"/>
    <w:rsid w:val="00BC459D"/>
    <w:rsid w:val="00BC48BD"/>
    <w:rsid w:val="00BC676D"/>
    <w:rsid w:val="00BC6B86"/>
    <w:rsid w:val="00BC6CDB"/>
    <w:rsid w:val="00BC76E6"/>
    <w:rsid w:val="00BD1E14"/>
    <w:rsid w:val="00BD25E4"/>
    <w:rsid w:val="00BD29EB"/>
    <w:rsid w:val="00BD54AA"/>
    <w:rsid w:val="00BD5D8F"/>
    <w:rsid w:val="00BD5F1C"/>
    <w:rsid w:val="00BD5F4B"/>
    <w:rsid w:val="00BD74C5"/>
    <w:rsid w:val="00BD75FB"/>
    <w:rsid w:val="00BD7ACF"/>
    <w:rsid w:val="00BD7CA8"/>
    <w:rsid w:val="00BE2583"/>
    <w:rsid w:val="00BE3C3C"/>
    <w:rsid w:val="00BE45F5"/>
    <w:rsid w:val="00BE532C"/>
    <w:rsid w:val="00BF03D8"/>
    <w:rsid w:val="00BF21CF"/>
    <w:rsid w:val="00BF3514"/>
    <w:rsid w:val="00BF5380"/>
    <w:rsid w:val="00BF5917"/>
    <w:rsid w:val="00BF73B8"/>
    <w:rsid w:val="00BF78B0"/>
    <w:rsid w:val="00C0127E"/>
    <w:rsid w:val="00C01C74"/>
    <w:rsid w:val="00C02D3C"/>
    <w:rsid w:val="00C060A2"/>
    <w:rsid w:val="00C13A75"/>
    <w:rsid w:val="00C14D8E"/>
    <w:rsid w:val="00C14FA5"/>
    <w:rsid w:val="00C178BF"/>
    <w:rsid w:val="00C2158C"/>
    <w:rsid w:val="00C2176D"/>
    <w:rsid w:val="00C21D96"/>
    <w:rsid w:val="00C22808"/>
    <w:rsid w:val="00C249F7"/>
    <w:rsid w:val="00C26229"/>
    <w:rsid w:val="00C27766"/>
    <w:rsid w:val="00C27D2E"/>
    <w:rsid w:val="00C30BE0"/>
    <w:rsid w:val="00C30E7B"/>
    <w:rsid w:val="00C318A3"/>
    <w:rsid w:val="00C32169"/>
    <w:rsid w:val="00C32341"/>
    <w:rsid w:val="00C33A8E"/>
    <w:rsid w:val="00C34446"/>
    <w:rsid w:val="00C3452D"/>
    <w:rsid w:val="00C3500D"/>
    <w:rsid w:val="00C355DB"/>
    <w:rsid w:val="00C35D1B"/>
    <w:rsid w:val="00C35E81"/>
    <w:rsid w:val="00C37B14"/>
    <w:rsid w:val="00C4053D"/>
    <w:rsid w:val="00C4119D"/>
    <w:rsid w:val="00C423C7"/>
    <w:rsid w:val="00C425AF"/>
    <w:rsid w:val="00C42E78"/>
    <w:rsid w:val="00C42EC8"/>
    <w:rsid w:val="00C44001"/>
    <w:rsid w:val="00C46A7D"/>
    <w:rsid w:val="00C5021E"/>
    <w:rsid w:val="00C52435"/>
    <w:rsid w:val="00C52AB4"/>
    <w:rsid w:val="00C52F57"/>
    <w:rsid w:val="00C534DB"/>
    <w:rsid w:val="00C537C2"/>
    <w:rsid w:val="00C53D46"/>
    <w:rsid w:val="00C54ADA"/>
    <w:rsid w:val="00C555CB"/>
    <w:rsid w:val="00C55BB6"/>
    <w:rsid w:val="00C57401"/>
    <w:rsid w:val="00C57BAD"/>
    <w:rsid w:val="00C600E5"/>
    <w:rsid w:val="00C60613"/>
    <w:rsid w:val="00C613B2"/>
    <w:rsid w:val="00C63177"/>
    <w:rsid w:val="00C63F05"/>
    <w:rsid w:val="00C64D35"/>
    <w:rsid w:val="00C64F1F"/>
    <w:rsid w:val="00C6529A"/>
    <w:rsid w:val="00C655B3"/>
    <w:rsid w:val="00C65E50"/>
    <w:rsid w:val="00C660E9"/>
    <w:rsid w:val="00C67D9F"/>
    <w:rsid w:val="00C70B0B"/>
    <w:rsid w:val="00C746D3"/>
    <w:rsid w:val="00C75B8E"/>
    <w:rsid w:val="00C76B63"/>
    <w:rsid w:val="00C772AC"/>
    <w:rsid w:val="00C77389"/>
    <w:rsid w:val="00C80DF7"/>
    <w:rsid w:val="00C81F42"/>
    <w:rsid w:val="00C81F97"/>
    <w:rsid w:val="00C82C1B"/>
    <w:rsid w:val="00C82E2D"/>
    <w:rsid w:val="00C8477F"/>
    <w:rsid w:val="00C85173"/>
    <w:rsid w:val="00C85E3F"/>
    <w:rsid w:val="00C87A1D"/>
    <w:rsid w:val="00C87F49"/>
    <w:rsid w:val="00C92000"/>
    <w:rsid w:val="00C92052"/>
    <w:rsid w:val="00C9317D"/>
    <w:rsid w:val="00C9371C"/>
    <w:rsid w:val="00C953EC"/>
    <w:rsid w:val="00C95686"/>
    <w:rsid w:val="00C956DD"/>
    <w:rsid w:val="00C964E5"/>
    <w:rsid w:val="00C96939"/>
    <w:rsid w:val="00C97598"/>
    <w:rsid w:val="00C97CD6"/>
    <w:rsid w:val="00CA054B"/>
    <w:rsid w:val="00CA1828"/>
    <w:rsid w:val="00CA38EA"/>
    <w:rsid w:val="00CA3F6C"/>
    <w:rsid w:val="00CA5744"/>
    <w:rsid w:val="00CA5CA9"/>
    <w:rsid w:val="00CB11D7"/>
    <w:rsid w:val="00CB19EE"/>
    <w:rsid w:val="00CB1B34"/>
    <w:rsid w:val="00CB2650"/>
    <w:rsid w:val="00CB27F7"/>
    <w:rsid w:val="00CB2991"/>
    <w:rsid w:val="00CB3D90"/>
    <w:rsid w:val="00CB42DB"/>
    <w:rsid w:val="00CB5740"/>
    <w:rsid w:val="00CB5D52"/>
    <w:rsid w:val="00CB5E59"/>
    <w:rsid w:val="00CB63B1"/>
    <w:rsid w:val="00CB6E90"/>
    <w:rsid w:val="00CC013B"/>
    <w:rsid w:val="00CC0D5E"/>
    <w:rsid w:val="00CC14E4"/>
    <w:rsid w:val="00CC2BEC"/>
    <w:rsid w:val="00CC2D79"/>
    <w:rsid w:val="00CC3E7F"/>
    <w:rsid w:val="00CC54E3"/>
    <w:rsid w:val="00CC61D2"/>
    <w:rsid w:val="00CC69F8"/>
    <w:rsid w:val="00CC7527"/>
    <w:rsid w:val="00CC7921"/>
    <w:rsid w:val="00CC7FDA"/>
    <w:rsid w:val="00CD07B0"/>
    <w:rsid w:val="00CD17EC"/>
    <w:rsid w:val="00CD1E81"/>
    <w:rsid w:val="00CD33EB"/>
    <w:rsid w:val="00CD398A"/>
    <w:rsid w:val="00CD5077"/>
    <w:rsid w:val="00CD64FE"/>
    <w:rsid w:val="00CD6D20"/>
    <w:rsid w:val="00CE0151"/>
    <w:rsid w:val="00CE1559"/>
    <w:rsid w:val="00CE192C"/>
    <w:rsid w:val="00CE25D4"/>
    <w:rsid w:val="00CE33F4"/>
    <w:rsid w:val="00CE37F0"/>
    <w:rsid w:val="00CE50B9"/>
    <w:rsid w:val="00CE5213"/>
    <w:rsid w:val="00CE60D6"/>
    <w:rsid w:val="00CE6563"/>
    <w:rsid w:val="00CF003C"/>
    <w:rsid w:val="00CF0539"/>
    <w:rsid w:val="00CF4F54"/>
    <w:rsid w:val="00CF66D7"/>
    <w:rsid w:val="00D00C42"/>
    <w:rsid w:val="00D039EA"/>
    <w:rsid w:val="00D03E87"/>
    <w:rsid w:val="00D06353"/>
    <w:rsid w:val="00D066CA"/>
    <w:rsid w:val="00D06DD5"/>
    <w:rsid w:val="00D074E2"/>
    <w:rsid w:val="00D1062E"/>
    <w:rsid w:val="00D10A2B"/>
    <w:rsid w:val="00D119D3"/>
    <w:rsid w:val="00D11A80"/>
    <w:rsid w:val="00D12467"/>
    <w:rsid w:val="00D126CD"/>
    <w:rsid w:val="00D13315"/>
    <w:rsid w:val="00D13F74"/>
    <w:rsid w:val="00D140E9"/>
    <w:rsid w:val="00D14134"/>
    <w:rsid w:val="00D1475D"/>
    <w:rsid w:val="00D16D86"/>
    <w:rsid w:val="00D1796A"/>
    <w:rsid w:val="00D2038E"/>
    <w:rsid w:val="00D21B1C"/>
    <w:rsid w:val="00D21C6D"/>
    <w:rsid w:val="00D21D8A"/>
    <w:rsid w:val="00D23A62"/>
    <w:rsid w:val="00D246AC"/>
    <w:rsid w:val="00D25C54"/>
    <w:rsid w:val="00D26711"/>
    <w:rsid w:val="00D268BB"/>
    <w:rsid w:val="00D26B9B"/>
    <w:rsid w:val="00D27F5D"/>
    <w:rsid w:val="00D30372"/>
    <w:rsid w:val="00D30473"/>
    <w:rsid w:val="00D306B2"/>
    <w:rsid w:val="00D31B3D"/>
    <w:rsid w:val="00D32095"/>
    <w:rsid w:val="00D3359F"/>
    <w:rsid w:val="00D3380E"/>
    <w:rsid w:val="00D3392F"/>
    <w:rsid w:val="00D340C3"/>
    <w:rsid w:val="00D34237"/>
    <w:rsid w:val="00D3495A"/>
    <w:rsid w:val="00D356F3"/>
    <w:rsid w:val="00D3639F"/>
    <w:rsid w:val="00D363BC"/>
    <w:rsid w:val="00D36454"/>
    <w:rsid w:val="00D364E3"/>
    <w:rsid w:val="00D3683D"/>
    <w:rsid w:val="00D40B4D"/>
    <w:rsid w:val="00D41ACC"/>
    <w:rsid w:val="00D41DD4"/>
    <w:rsid w:val="00D422AD"/>
    <w:rsid w:val="00D43EA8"/>
    <w:rsid w:val="00D447CE"/>
    <w:rsid w:val="00D4481E"/>
    <w:rsid w:val="00D449B6"/>
    <w:rsid w:val="00D44A46"/>
    <w:rsid w:val="00D44C16"/>
    <w:rsid w:val="00D458A8"/>
    <w:rsid w:val="00D458C1"/>
    <w:rsid w:val="00D47082"/>
    <w:rsid w:val="00D47D9E"/>
    <w:rsid w:val="00D50B3C"/>
    <w:rsid w:val="00D512E7"/>
    <w:rsid w:val="00D51388"/>
    <w:rsid w:val="00D51C8C"/>
    <w:rsid w:val="00D52DAA"/>
    <w:rsid w:val="00D64696"/>
    <w:rsid w:val="00D64763"/>
    <w:rsid w:val="00D64C48"/>
    <w:rsid w:val="00D67CA1"/>
    <w:rsid w:val="00D72B8D"/>
    <w:rsid w:val="00D73522"/>
    <w:rsid w:val="00D73DCE"/>
    <w:rsid w:val="00D73ED9"/>
    <w:rsid w:val="00D76FF8"/>
    <w:rsid w:val="00D77592"/>
    <w:rsid w:val="00D77E0A"/>
    <w:rsid w:val="00D803E5"/>
    <w:rsid w:val="00D81239"/>
    <w:rsid w:val="00D82383"/>
    <w:rsid w:val="00D8444D"/>
    <w:rsid w:val="00D84612"/>
    <w:rsid w:val="00D84A14"/>
    <w:rsid w:val="00D9081F"/>
    <w:rsid w:val="00D91B55"/>
    <w:rsid w:val="00D923E7"/>
    <w:rsid w:val="00D925BE"/>
    <w:rsid w:val="00D925CB"/>
    <w:rsid w:val="00D951E5"/>
    <w:rsid w:val="00D96E60"/>
    <w:rsid w:val="00D97AED"/>
    <w:rsid w:val="00DA2BA6"/>
    <w:rsid w:val="00DA3961"/>
    <w:rsid w:val="00DA4025"/>
    <w:rsid w:val="00DA40D8"/>
    <w:rsid w:val="00DA4766"/>
    <w:rsid w:val="00DA4997"/>
    <w:rsid w:val="00DB01CD"/>
    <w:rsid w:val="00DB056A"/>
    <w:rsid w:val="00DB1150"/>
    <w:rsid w:val="00DB170A"/>
    <w:rsid w:val="00DB25AB"/>
    <w:rsid w:val="00DB371F"/>
    <w:rsid w:val="00DB3899"/>
    <w:rsid w:val="00DB3D84"/>
    <w:rsid w:val="00DB42ED"/>
    <w:rsid w:val="00DB79D7"/>
    <w:rsid w:val="00DC0E26"/>
    <w:rsid w:val="00DC12EF"/>
    <w:rsid w:val="00DC21C4"/>
    <w:rsid w:val="00DC352C"/>
    <w:rsid w:val="00DC3F39"/>
    <w:rsid w:val="00DC4EC7"/>
    <w:rsid w:val="00DC4F46"/>
    <w:rsid w:val="00DC664E"/>
    <w:rsid w:val="00DC6E37"/>
    <w:rsid w:val="00DC7FFA"/>
    <w:rsid w:val="00DD04FD"/>
    <w:rsid w:val="00DD16F1"/>
    <w:rsid w:val="00DD2200"/>
    <w:rsid w:val="00DD28B0"/>
    <w:rsid w:val="00DD2DC2"/>
    <w:rsid w:val="00DD2E13"/>
    <w:rsid w:val="00DD31EC"/>
    <w:rsid w:val="00DD4290"/>
    <w:rsid w:val="00DD4821"/>
    <w:rsid w:val="00DD5F1D"/>
    <w:rsid w:val="00DD6FE0"/>
    <w:rsid w:val="00DD74A2"/>
    <w:rsid w:val="00DE0903"/>
    <w:rsid w:val="00DE0B50"/>
    <w:rsid w:val="00DE0D78"/>
    <w:rsid w:val="00DE3707"/>
    <w:rsid w:val="00DE470D"/>
    <w:rsid w:val="00DE5B0C"/>
    <w:rsid w:val="00DE6385"/>
    <w:rsid w:val="00DE7E2C"/>
    <w:rsid w:val="00DF00A8"/>
    <w:rsid w:val="00DF0A88"/>
    <w:rsid w:val="00DF0AA4"/>
    <w:rsid w:val="00DF131C"/>
    <w:rsid w:val="00DF1F28"/>
    <w:rsid w:val="00DF3200"/>
    <w:rsid w:val="00DF3AF6"/>
    <w:rsid w:val="00DF3EE2"/>
    <w:rsid w:val="00DF4A9A"/>
    <w:rsid w:val="00DF590E"/>
    <w:rsid w:val="00DF5AE5"/>
    <w:rsid w:val="00DF5CC2"/>
    <w:rsid w:val="00DF5EE6"/>
    <w:rsid w:val="00DF600D"/>
    <w:rsid w:val="00DF616E"/>
    <w:rsid w:val="00DF73CB"/>
    <w:rsid w:val="00DF7AD9"/>
    <w:rsid w:val="00E00093"/>
    <w:rsid w:val="00E02350"/>
    <w:rsid w:val="00E03670"/>
    <w:rsid w:val="00E03CE7"/>
    <w:rsid w:val="00E04908"/>
    <w:rsid w:val="00E0518B"/>
    <w:rsid w:val="00E0532E"/>
    <w:rsid w:val="00E061F2"/>
    <w:rsid w:val="00E10931"/>
    <w:rsid w:val="00E117F5"/>
    <w:rsid w:val="00E11BDC"/>
    <w:rsid w:val="00E11F9E"/>
    <w:rsid w:val="00E12D8E"/>
    <w:rsid w:val="00E12E3F"/>
    <w:rsid w:val="00E13148"/>
    <w:rsid w:val="00E14A8F"/>
    <w:rsid w:val="00E14C52"/>
    <w:rsid w:val="00E16702"/>
    <w:rsid w:val="00E16C11"/>
    <w:rsid w:val="00E16C7E"/>
    <w:rsid w:val="00E20710"/>
    <w:rsid w:val="00E24883"/>
    <w:rsid w:val="00E25121"/>
    <w:rsid w:val="00E25799"/>
    <w:rsid w:val="00E25D8A"/>
    <w:rsid w:val="00E274DB"/>
    <w:rsid w:val="00E274FF"/>
    <w:rsid w:val="00E27A2E"/>
    <w:rsid w:val="00E27CF3"/>
    <w:rsid w:val="00E32021"/>
    <w:rsid w:val="00E323B2"/>
    <w:rsid w:val="00E34C2C"/>
    <w:rsid w:val="00E3515B"/>
    <w:rsid w:val="00E35FB9"/>
    <w:rsid w:val="00E366B2"/>
    <w:rsid w:val="00E3679A"/>
    <w:rsid w:val="00E37B6C"/>
    <w:rsid w:val="00E37E23"/>
    <w:rsid w:val="00E406C7"/>
    <w:rsid w:val="00E4170A"/>
    <w:rsid w:val="00E41E07"/>
    <w:rsid w:val="00E4469F"/>
    <w:rsid w:val="00E450E6"/>
    <w:rsid w:val="00E45EB4"/>
    <w:rsid w:val="00E473EE"/>
    <w:rsid w:val="00E47D95"/>
    <w:rsid w:val="00E513A3"/>
    <w:rsid w:val="00E54A92"/>
    <w:rsid w:val="00E55CB7"/>
    <w:rsid w:val="00E56288"/>
    <w:rsid w:val="00E56A21"/>
    <w:rsid w:val="00E57027"/>
    <w:rsid w:val="00E573B8"/>
    <w:rsid w:val="00E6171E"/>
    <w:rsid w:val="00E61A12"/>
    <w:rsid w:val="00E61AE0"/>
    <w:rsid w:val="00E6236A"/>
    <w:rsid w:val="00E62989"/>
    <w:rsid w:val="00E6460D"/>
    <w:rsid w:val="00E6594B"/>
    <w:rsid w:val="00E6606E"/>
    <w:rsid w:val="00E67509"/>
    <w:rsid w:val="00E7018E"/>
    <w:rsid w:val="00E71305"/>
    <w:rsid w:val="00E71EAD"/>
    <w:rsid w:val="00E727A7"/>
    <w:rsid w:val="00E74119"/>
    <w:rsid w:val="00E74180"/>
    <w:rsid w:val="00E75265"/>
    <w:rsid w:val="00E7755F"/>
    <w:rsid w:val="00E77E6D"/>
    <w:rsid w:val="00E77FD5"/>
    <w:rsid w:val="00E8008F"/>
    <w:rsid w:val="00E81F1E"/>
    <w:rsid w:val="00E82301"/>
    <w:rsid w:val="00E8314F"/>
    <w:rsid w:val="00E83479"/>
    <w:rsid w:val="00E857B3"/>
    <w:rsid w:val="00E859C6"/>
    <w:rsid w:val="00E85BBF"/>
    <w:rsid w:val="00E900A7"/>
    <w:rsid w:val="00E90330"/>
    <w:rsid w:val="00E90B45"/>
    <w:rsid w:val="00E91404"/>
    <w:rsid w:val="00E93212"/>
    <w:rsid w:val="00E93651"/>
    <w:rsid w:val="00E941BC"/>
    <w:rsid w:val="00E96C8E"/>
    <w:rsid w:val="00EA0061"/>
    <w:rsid w:val="00EA0BF1"/>
    <w:rsid w:val="00EA27A9"/>
    <w:rsid w:val="00EA4057"/>
    <w:rsid w:val="00EA4748"/>
    <w:rsid w:val="00EA4A7A"/>
    <w:rsid w:val="00EA4BFB"/>
    <w:rsid w:val="00EA5A35"/>
    <w:rsid w:val="00EA65A4"/>
    <w:rsid w:val="00EA6E11"/>
    <w:rsid w:val="00EB0DCC"/>
    <w:rsid w:val="00EB42AE"/>
    <w:rsid w:val="00EB491D"/>
    <w:rsid w:val="00EB5901"/>
    <w:rsid w:val="00EB5D8C"/>
    <w:rsid w:val="00EB6276"/>
    <w:rsid w:val="00EB72CE"/>
    <w:rsid w:val="00EC0012"/>
    <w:rsid w:val="00EC0757"/>
    <w:rsid w:val="00EC10A2"/>
    <w:rsid w:val="00EC69A2"/>
    <w:rsid w:val="00ED0516"/>
    <w:rsid w:val="00ED174A"/>
    <w:rsid w:val="00ED1CAC"/>
    <w:rsid w:val="00ED238C"/>
    <w:rsid w:val="00ED37D9"/>
    <w:rsid w:val="00ED4077"/>
    <w:rsid w:val="00ED4095"/>
    <w:rsid w:val="00ED64FE"/>
    <w:rsid w:val="00ED70FD"/>
    <w:rsid w:val="00EE07BB"/>
    <w:rsid w:val="00EE239A"/>
    <w:rsid w:val="00EE280A"/>
    <w:rsid w:val="00EE31EF"/>
    <w:rsid w:val="00EE345A"/>
    <w:rsid w:val="00EE385C"/>
    <w:rsid w:val="00EE399A"/>
    <w:rsid w:val="00EE3AE2"/>
    <w:rsid w:val="00EE42F2"/>
    <w:rsid w:val="00EE44B1"/>
    <w:rsid w:val="00EE48D8"/>
    <w:rsid w:val="00EE5570"/>
    <w:rsid w:val="00EF04C3"/>
    <w:rsid w:val="00EF154E"/>
    <w:rsid w:val="00EF2F3F"/>
    <w:rsid w:val="00EF4BBB"/>
    <w:rsid w:val="00EF558B"/>
    <w:rsid w:val="00EF625D"/>
    <w:rsid w:val="00EF6BE9"/>
    <w:rsid w:val="00EF71D3"/>
    <w:rsid w:val="00F012C7"/>
    <w:rsid w:val="00F03581"/>
    <w:rsid w:val="00F0367C"/>
    <w:rsid w:val="00F04762"/>
    <w:rsid w:val="00F0545B"/>
    <w:rsid w:val="00F0555D"/>
    <w:rsid w:val="00F0662F"/>
    <w:rsid w:val="00F110AD"/>
    <w:rsid w:val="00F13964"/>
    <w:rsid w:val="00F14401"/>
    <w:rsid w:val="00F14A37"/>
    <w:rsid w:val="00F14E32"/>
    <w:rsid w:val="00F16C16"/>
    <w:rsid w:val="00F170BD"/>
    <w:rsid w:val="00F17973"/>
    <w:rsid w:val="00F20118"/>
    <w:rsid w:val="00F214CC"/>
    <w:rsid w:val="00F219FF"/>
    <w:rsid w:val="00F225C3"/>
    <w:rsid w:val="00F22A5D"/>
    <w:rsid w:val="00F22E6E"/>
    <w:rsid w:val="00F232C2"/>
    <w:rsid w:val="00F233A6"/>
    <w:rsid w:val="00F263E6"/>
    <w:rsid w:val="00F26BB3"/>
    <w:rsid w:val="00F2793E"/>
    <w:rsid w:val="00F3087A"/>
    <w:rsid w:val="00F30DB7"/>
    <w:rsid w:val="00F32736"/>
    <w:rsid w:val="00F32965"/>
    <w:rsid w:val="00F32DD3"/>
    <w:rsid w:val="00F33EB2"/>
    <w:rsid w:val="00F34ADC"/>
    <w:rsid w:val="00F358DC"/>
    <w:rsid w:val="00F35946"/>
    <w:rsid w:val="00F35E10"/>
    <w:rsid w:val="00F367B8"/>
    <w:rsid w:val="00F37D4D"/>
    <w:rsid w:val="00F37E1F"/>
    <w:rsid w:val="00F40868"/>
    <w:rsid w:val="00F41AB1"/>
    <w:rsid w:val="00F421A7"/>
    <w:rsid w:val="00F43386"/>
    <w:rsid w:val="00F43D34"/>
    <w:rsid w:val="00F45353"/>
    <w:rsid w:val="00F46E9D"/>
    <w:rsid w:val="00F510E7"/>
    <w:rsid w:val="00F514AF"/>
    <w:rsid w:val="00F51588"/>
    <w:rsid w:val="00F520C4"/>
    <w:rsid w:val="00F532FE"/>
    <w:rsid w:val="00F53CF8"/>
    <w:rsid w:val="00F559C8"/>
    <w:rsid w:val="00F57C1D"/>
    <w:rsid w:val="00F6060F"/>
    <w:rsid w:val="00F606C1"/>
    <w:rsid w:val="00F619F5"/>
    <w:rsid w:val="00F63A58"/>
    <w:rsid w:val="00F644D0"/>
    <w:rsid w:val="00F64AB7"/>
    <w:rsid w:val="00F64B01"/>
    <w:rsid w:val="00F6506C"/>
    <w:rsid w:val="00F6538E"/>
    <w:rsid w:val="00F65939"/>
    <w:rsid w:val="00F673B7"/>
    <w:rsid w:val="00F67DBD"/>
    <w:rsid w:val="00F708B7"/>
    <w:rsid w:val="00F72539"/>
    <w:rsid w:val="00F726D5"/>
    <w:rsid w:val="00F7610C"/>
    <w:rsid w:val="00F76431"/>
    <w:rsid w:val="00F77287"/>
    <w:rsid w:val="00F80227"/>
    <w:rsid w:val="00F80675"/>
    <w:rsid w:val="00F82BC8"/>
    <w:rsid w:val="00F83461"/>
    <w:rsid w:val="00F83C0D"/>
    <w:rsid w:val="00F84B46"/>
    <w:rsid w:val="00F8504C"/>
    <w:rsid w:val="00F85CE4"/>
    <w:rsid w:val="00F90407"/>
    <w:rsid w:val="00F909CC"/>
    <w:rsid w:val="00F9215F"/>
    <w:rsid w:val="00F9393F"/>
    <w:rsid w:val="00F94216"/>
    <w:rsid w:val="00F94A01"/>
    <w:rsid w:val="00F95AF4"/>
    <w:rsid w:val="00F969E9"/>
    <w:rsid w:val="00FA027B"/>
    <w:rsid w:val="00FA0503"/>
    <w:rsid w:val="00FA11E5"/>
    <w:rsid w:val="00FA1D90"/>
    <w:rsid w:val="00FA65D8"/>
    <w:rsid w:val="00FB285A"/>
    <w:rsid w:val="00FB3564"/>
    <w:rsid w:val="00FB5ED7"/>
    <w:rsid w:val="00FB61D3"/>
    <w:rsid w:val="00FB694C"/>
    <w:rsid w:val="00FB6C79"/>
    <w:rsid w:val="00FB7993"/>
    <w:rsid w:val="00FB7B90"/>
    <w:rsid w:val="00FC0725"/>
    <w:rsid w:val="00FC244C"/>
    <w:rsid w:val="00FC27A6"/>
    <w:rsid w:val="00FC3A0D"/>
    <w:rsid w:val="00FC4A0F"/>
    <w:rsid w:val="00FC5244"/>
    <w:rsid w:val="00FC58F6"/>
    <w:rsid w:val="00FD10C4"/>
    <w:rsid w:val="00FD28D6"/>
    <w:rsid w:val="00FD31C5"/>
    <w:rsid w:val="00FD45CA"/>
    <w:rsid w:val="00FD477C"/>
    <w:rsid w:val="00FD609A"/>
    <w:rsid w:val="00FD614E"/>
    <w:rsid w:val="00FD7003"/>
    <w:rsid w:val="00FD74A6"/>
    <w:rsid w:val="00FD7C92"/>
    <w:rsid w:val="00FE03B9"/>
    <w:rsid w:val="00FE11FC"/>
    <w:rsid w:val="00FE17C0"/>
    <w:rsid w:val="00FE26EC"/>
    <w:rsid w:val="00FE32D2"/>
    <w:rsid w:val="00FE3526"/>
    <w:rsid w:val="00FE5356"/>
    <w:rsid w:val="00FE54FD"/>
    <w:rsid w:val="00FE5A43"/>
    <w:rsid w:val="00FF0793"/>
    <w:rsid w:val="00FF0C76"/>
    <w:rsid w:val="00FF1770"/>
    <w:rsid w:val="00FF1994"/>
    <w:rsid w:val="00FF20EA"/>
    <w:rsid w:val="00FF2ACE"/>
    <w:rsid w:val="00FF325F"/>
    <w:rsid w:val="00FF3CCA"/>
    <w:rsid w:val="00FF5F70"/>
    <w:rsid w:val="00FF699E"/>
    <w:rsid w:val="00FF6DAA"/>
    <w:rsid w:val="00FF760F"/>
    <w:rsid w:val="00FF7734"/>
    <w:rsid w:val="00FF7AE4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135832"/>
  <w15:docId w15:val="{22826280-E4F3-45FC-9112-8C10E52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BC"/>
    <w:pPr>
      <w:spacing w:before="120"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3D6518"/>
    <w:pPr>
      <w:pageBreakBefore/>
      <w:numPr>
        <w:numId w:val="1"/>
      </w:numPr>
      <w:spacing w:before="240" w:after="200"/>
      <w:outlineLvl w:val="0"/>
    </w:pPr>
    <w:rPr>
      <w:rFonts w:cs="Arial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qFormat/>
    <w:rsid w:val="00046EE9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4441B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046EE9"/>
    <w:pPr>
      <w:keepNext/>
      <w:numPr>
        <w:ilvl w:val="3"/>
        <w:numId w:val="4"/>
      </w:numPr>
      <w:spacing w:before="240"/>
      <w:outlineLvl w:val="3"/>
    </w:pPr>
    <w:rPr>
      <w:rFonts w:cs="Arial"/>
      <w:bCs/>
      <w:i/>
      <w:sz w:val="24"/>
      <w:szCs w:val="22"/>
    </w:rPr>
  </w:style>
  <w:style w:type="paragraph" w:styleId="Heading5">
    <w:name w:val="heading 5"/>
    <w:basedOn w:val="Normal"/>
    <w:next w:val="Normal"/>
    <w:qFormat/>
    <w:rsid w:val="00C97598"/>
    <w:pPr>
      <w:keepNext/>
      <w:numPr>
        <w:ilvl w:val="4"/>
        <w:numId w:val="5"/>
      </w:numPr>
      <w:spacing w:before="240"/>
      <w:ind w:left="907" w:hanging="907"/>
      <w:outlineLvl w:val="4"/>
    </w:pPr>
    <w:rPr>
      <w:rFonts w:cs="Arial"/>
      <w:bCs/>
      <w:u w:val="single"/>
    </w:rPr>
  </w:style>
  <w:style w:type="paragraph" w:styleId="Heading6">
    <w:name w:val="heading 6"/>
    <w:basedOn w:val="Normal"/>
    <w:next w:val="BodyText"/>
    <w:qFormat/>
    <w:rsid w:val="00DF00A8"/>
    <w:pPr>
      <w:keepNext/>
      <w:spacing w:before="160" w:after="80"/>
      <w:outlineLvl w:val="5"/>
    </w:pPr>
    <w:rPr>
      <w:rFonts w:cs="Arial"/>
      <w:u w:val="single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6"/>
      </w:numPr>
      <w:spacing w:before="160" w:after="80"/>
      <w:ind w:left="1988" w:hanging="1066"/>
      <w:outlineLvl w:val="6"/>
    </w:pPr>
    <w:rPr>
      <w:rFonts w:cs="Arial"/>
      <w:b/>
      <w:bCs/>
      <w:sz w:val="18"/>
      <w:szCs w:val="1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7"/>
      </w:numPr>
      <w:spacing w:before="160" w:after="80"/>
      <w:ind w:left="2347" w:hanging="1440"/>
      <w:outlineLvl w:val="7"/>
    </w:pPr>
    <w:rPr>
      <w:rFonts w:cs="Arial"/>
      <w:b/>
      <w:bCs/>
      <w:sz w:val="18"/>
      <w:szCs w:val="1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8"/>
      </w:numPr>
      <w:spacing w:before="160" w:after="80"/>
      <w:ind w:left="2347" w:hanging="1440"/>
      <w:outlineLvl w:val="8"/>
    </w:pPr>
    <w:rPr>
      <w:rFonts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907"/>
    </w:pPr>
  </w:style>
  <w:style w:type="paragraph" w:customStyle="1" w:styleId="Appendix">
    <w:name w:val="Appendix"/>
    <w:basedOn w:val="Normal"/>
    <w:next w:val="BodyText"/>
    <w:pPr>
      <w:pageBreakBefore/>
      <w:spacing w:before="240"/>
    </w:pPr>
    <w:rPr>
      <w:rFonts w:cs="Arial"/>
      <w:b/>
      <w:bCs/>
      <w:sz w:val="28"/>
      <w:szCs w:val="28"/>
    </w:r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Footer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Header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PageNumber">
    <w:name w:val="page number"/>
    <w:basedOn w:val="DefaultParagraphFont"/>
  </w:style>
  <w:style w:type="paragraph" w:customStyle="1" w:styleId="Phase">
    <w:name w:val="Phase"/>
    <w:basedOn w:val="Normal"/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OC1">
    <w:name w:val="toc 1"/>
    <w:basedOn w:val="Normal"/>
    <w:next w:val="Normal"/>
    <w:autoRedefine/>
    <w:uiPriority w:val="39"/>
    <w:rsid w:val="004D41C5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1260" w:right="720" w:hanging="540"/>
    </w:p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8640"/>
      </w:tabs>
      <w:ind w:left="1980" w:right="720" w:hanging="720"/>
    </w:pPr>
    <w:rPr>
      <w:noProof/>
    </w:r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8640"/>
      </w:tabs>
      <w:ind w:left="2880" w:right="720" w:hanging="900"/>
    </w:pPr>
    <w:rPr>
      <w:noProof/>
    </w:rPr>
  </w:style>
  <w:style w:type="paragraph" w:styleId="TOC6">
    <w:name w:val="toc 6"/>
    <w:basedOn w:val="TOC5"/>
    <w:next w:val="Normal"/>
    <w:autoRedefine/>
    <w:uiPriority w:val="39"/>
    <w:pPr>
      <w:tabs>
        <w:tab w:val="left" w:pos="2880"/>
      </w:tabs>
    </w:pPr>
  </w:style>
  <w:style w:type="paragraph" w:styleId="TOC7">
    <w:name w:val="toc 7"/>
    <w:basedOn w:val="TOC5"/>
    <w:next w:val="Normal"/>
    <w:autoRedefine/>
    <w:uiPriority w:val="39"/>
    <w:pPr>
      <w:ind w:left="3420" w:hanging="1440"/>
    </w:pPr>
  </w:style>
  <w:style w:type="paragraph" w:styleId="TOC8">
    <w:name w:val="toc 8"/>
    <w:basedOn w:val="TOC5"/>
    <w:next w:val="Normal"/>
    <w:autoRedefine/>
    <w:uiPriority w:val="39"/>
    <w:pPr>
      <w:ind w:left="3420" w:hanging="1440"/>
    </w:pPr>
  </w:style>
  <w:style w:type="paragraph" w:styleId="TOC9">
    <w:name w:val="toc 9"/>
    <w:basedOn w:val="TOC5"/>
    <w:next w:val="Normal"/>
    <w:autoRedefine/>
    <w:uiPriority w:val="39"/>
    <w:pPr>
      <w:ind w:left="3420" w:hanging="1440"/>
    </w:pPr>
  </w:style>
  <w:style w:type="paragraph" w:customStyle="1" w:styleId="Topic">
    <w:name w:val="Topic"/>
    <w:basedOn w:val="Normal"/>
    <w:next w:val="BodyText"/>
    <w:pPr>
      <w:keepNext/>
      <w:spacing w:before="24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VietasAlineado">
    <w:name w:val="Viñetas Alineado"/>
    <w:basedOn w:val="Vietas"/>
    <w:qFormat/>
    <w:rsid w:val="00FF699E"/>
    <w:pPr>
      <w:numPr>
        <w:numId w:val="0"/>
      </w:numPr>
      <w:ind w:left="709"/>
    </w:pPr>
  </w:style>
  <w:style w:type="paragraph" w:customStyle="1" w:styleId="Vietas">
    <w:name w:val="Viñetas"/>
    <w:basedOn w:val="BodyText"/>
    <w:qFormat/>
    <w:rsid w:val="00426FEF"/>
    <w:pPr>
      <w:numPr>
        <w:numId w:val="10"/>
      </w:numPr>
      <w:ind w:left="867" w:hanging="357"/>
    </w:pPr>
  </w:style>
  <w:style w:type="paragraph" w:customStyle="1" w:styleId="Header1">
    <w:name w:val="Header1"/>
    <w:basedOn w:val="Header"/>
    <w:pPr>
      <w:jc w:val="left"/>
    </w:p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qFormat/>
    <w:rsid w:val="00D13F74"/>
    <w:pPr>
      <w:suppressAutoHyphens/>
      <w:spacing w:before="20" w:after="20" w:line="200" w:lineRule="exact"/>
      <w:ind w:right="28"/>
    </w:pPr>
    <w:rPr>
      <w:sz w:val="16"/>
      <w:lang w:eastAsia="en-US"/>
    </w:rPr>
  </w:style>
  <w:style w:type="table" w:styleId="TableGrid">
    <w:name w:val="Table Grid"/>
    <w:basedOn w:val="TableNormal"/>
    <w:uiPriority w:val="59"/>
    <w:rsid w:val="00C4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lista Nivell1"/>
    <w:basedOn w:val="Normal"/>
    <w:link w:val="ListParagraphChar"/>
    <w:uiPriority w:val="34"/>
    <w:qFormat/>
    <w:rsid w:val="00651E65"/>
    <w:pPr>
      <w:ind w:left="720"/>
    </w:pPr>
    <w:rPr>
      <w:rFonts w:eastAsia="Calibri" w:cs="Arial"/>
    </w:rPr>
  </w:style>
  <w:style w:type="paragraph" w:styleId="Index1">
    <w:name w:val="index 1"/>
    <w:basedOn w:val="Normal"/>
    <w:next w:val="Normal"/>
    <w:autoRedefine/>
    <w:uiPriority w:val="99"/>
    <w:rsid w:val="00B169B0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rsid w:val="00165C7C"/>
    <w:pPr>
      <w:ind w:left="400" w:hanging="200"/>
    </w:pPr>
  </w:style>
  <w:style w:type="character" w:styleId="CommentReference">
    <w:name w:val="annotation reference"/>
    <w:rsid w:val="00162E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213B"/>
  </w:style>
  <w:style w:type="character" w:customStyle="1" w:styleId="CommentTextChar">
    <w:name w:val="Comment Text Char"/>
    <w:link w:val="CommentText"/>
    <w:rsid w:val="0073213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62E23"/>
    <w:rPr>
      <w:b/>
      <w:bCs/>
    </w:rPr>
  </w:style>
  <w:style w:type="character" w:customStyle="1" w:styleId="CommentSubjectChar">
    <w:name w:val="Comment Subject Char"/>
    <w:link w:val="CommentSubject"/>
    <w:rsid w:val="00162E23"/>
    <w:rPr>
      <w:rFonts w:ascii="Arial" w:hAnsi="Arial"/>
      <w:b/>
      <w:bCs/>
      <w:lang w:val="en-GB"/>
    </w:rPr>
  </w:style>
  <w:style w:type="paragraph" w:styleId="BalloonText">
    <w:name w:val="Balloon Text"/>
    <w:basedOn w:val="Normal"/>
    <w:link w:val="BalloonTextChar"/>
    <w:rsid w:val="00162E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2E23"/>
    <w:rPr>
      <w:rFonts w:ascii="Segoe UI" w:hAnsi="Segoe UI" w:cs="Segoe UI"/>
      <w:sz w:val="18"/>
      <w:szCs w:val="18"/>
      <w:lang w:val="en-GB"/>
    </w:rPr>
  </w:style>
  <w:style w:type="paragraph" w:customStyle="1" w:styleId="Vietas2">
    <w:name w:val="Viñetas 2"/>
    <w:basedOn w:val="BodyText"/>
    <w:qFormat/>
    <w:rsid w:val="00F04762"/>
    <w:pPr>
      <w:numPr>
        <w:ilvl w:val="1"/>
        <w:numId w:val="9"/>
      </w:numPr>
      <w:spacing w:after="48"/>
      <w:ind w:left="1800"/>
    </w:pPr>
  </w:style>
  <w:style w:type="paragraph" w:customStyle="1" w:styleId="Vietas3">
    <w:name w:val="Viñetas 3"/>
    <w:basedOn w:val="BodyText"/>
    <w:uiPriority w:val="99"/>
    <w:qFormat/>
    <w:rsid w:val="006A571D"/>
    <w:pPr>
      <w:numPr>
        <w:ilvl w:val="2"/>
        <w:numId w:val="11"/>
      </w:numPr>
      <w:ind w:left="1985"/>
    </w:pPr>
  </w:style>
  <w:style w:type="paragraph" w:customStyle="1" w:styleId="Vietas4">
    <w:name w:val="Viñetas 4"/>
    <w:basedOn w:val="BodyText"/>
    <w:qFormat/>
    <w:rsid w:val="006A571D"/>
    <w:pPr>
      <w:numPr>
        <w:numId w:val="12"/>
      </w:numPr>
    </w:pPr>
  </w:style>
  <w:style w:type="paragraph" w:customStyle="1" w:styleId="Tablattulos">
    <w:name w:val="Tabla títulos"/>
    <w:basedOn w:val="BodyText"/>
    <w:qFormat/>
    <w:rsid w:val="0072329A"/>
    <w:pPr>
      <w:spacing w:after="48"/>
      <w:ind w:left="0"/>
    </w:pPr>
    <w:rPr>
      <w:b/>
      <w:sz w:val="18"/>
      <w:szCs w:val="18"/>
    </w:rPr>
  </w:style>
  <w:style w:type="character" w:styleId="Hyperlink">
    <w:name w:val="Hyperlink"/>
    <w:basedOn w:val="DefaultParagraphFont"/>
    <w:uiPriority w:val="99"/>
    <w:rsid w:val="00A66E2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3479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52BC6"/>
    <w:rPr>
      <w:rFonts w:ascii="Arial" w:hAnsi="Arial"/>
    </w:rPr>
  </w:style>
  <w:style w:type="character" w:styleId="Emphasis">
    <w:name w:val="Emphasis"/>
    <w:basedOn w:val="DefaultParagraphFont"/>
    <w:qFormat/>
    <w:rsid w:val="001D5D21"/>
    <w:rPr>
      <w:i/>
      <w:iCs/>
    </w:rPr>
  </w:style>
  <w:style w:type="character" w:styleId="FollowedHyperlink">
    <w:name w:val="FollowedHyperlink"/>
    <w:basedOn w:val="DefaultParagraphFont"/>
    <w:rsid w:val="00261D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6518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Caption">
    <w:name w:val="caption"/>
    <w:basedOn w:val="Normal"/>
    <w:next w:val="Normal"/>
    <w:unhideWhenUsed/>
    <w:qFormat/>
    <w:rsid w:val="00B51321"/>
    <w:pPr>
      <w:spacing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741D84"/>
    <w:pPr>
      <w:spacing w:after="0"/>
    </w:pPr>
  </w:style>
  <w:style w:type="paragraph" w:customStyle="1" w:styleId="Comentario">
    <w:name w:val="Comentario"/>
    <w:basedOn w:val="Normal"/>
    <w:qFormat/>
    <w:rsid w:val="00E71EAD"/>
    <w:rPr>
      <w:i/>
    </w:rPr>
  </w:style>
  <w:style w:type="character" w:customStyle="1" w:styleId="Heading3Char">
    <w:name w:val="Heading 3 Char"/>
    <w:link w:val="Heading3"/>
    <w:rsid w:val="003123E6"/>
    <w:rPr>
      <w:rFonts w:ascii="Arial" w:hAnsi="Arial" w:cs="Arial"/>
      <w:b/>
      <w:bCs/>
      <w:sz w:val="24"/>
      <w:szCs w:val="24"/>
    </w:rPr>
  </w:style>
  <w:style w:type="paragraph" w:customStyle="1" w:styleId="Default">
    <w:name w:val="Default"/>
    <w:rsid w:val="003123E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table" w:customStyle="1" w:styleId="Tabladecuadrcula1clara-nfasis11">
    <w:name w:val="Tabla de cuadrícula 1 clara - Énfasis 11"/>
    <w:basedOn w:val="TableNormal"/>
    <w:uiPriority w:val="46"/>
    <w:rsid w:val="003123E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Grid-Accent3">
    <w:name w:val="Light Grid Accent 3"/>
    <w:basedOn w:val="TableNormal"/>
    <w:uiPriority w:val="62"/>
    <w:rsid w:val="001E70EE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Tabladecuadrcula2-nfasis21">
    <w:name w:val="Tabla de cuadrícula 2 - Énfasis 21"/>
    <w:basedOn w:val="TableNormal"/>
    <w:uiPriority w:val="47"/>
    <w:rsid w:val="009C1EB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1Claro-nfasis21">
    <w:name w:val="Tabla de cuadrícula 1 Claro - Énfasis 21"/>
    <w:basedOn w:val="TableNormal"/>
    <w:uiPriority w:val="46"/>
    <w:rsid w:val="009C1EB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semiHidden/>
    <w:unhideWhenUsed/>
    <w:rsid w:val="00465F70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semiHidden/>
    <w:rsid w:val="00465F70"/>
    <w:rPr>
      <w:rFonts w:ascii="Arial" w:hAnsi="Arial"/>
    </w:rPr>
  </w:style>
  <w:style w:type="character" w:styleId="EndnoteReference">
    <w:name w:val="endnote reference"/>
    <w:basedOn w:val="DefaultParagraphFont"/>
    <w:semiHidden/>
    <w:unhideWhenUsed/>
    <w:rsid w:val="00465F70"/>
    <w:rPr>
      <w:vertAlign w:val="superscript"/>
    </w:rPr>
  </w:style>
  <w:style w:type="character" w:customStyle="1" w:styleId="ListParagraphChar">
    <w:name w:val="List Paragraph Char"/>
    <w:aliases w:val="Llista Nivell1 Char"/>
    <w:link w:val="ListParagraph"/>
    <w:uiPriority w:val="99"/>
    <w:rsid w:val="00A84A8D"/>
    <w:rPr>
      <w:rFonts w:ascii="Arial" w:eastAsia="Calibri" w:hAnsi="Arial" w:cs="Arial"/>
    </w:rPr>
  </w:style>
  <w:style w:type="character" w:styleId="HTMLTypewriter">
    <w:name w:val="HTML Typewriter"/>
    <w:basedOn w:val="DefaultParagraphFont"/>
    <w:uiPriority w:val="99"/>
    <w:semiHidden/>
    <w:unhideWhenUsed/>
    <w:rsid w:val="00D36454"/>
    <w:rPr>
      <w:rFonts w:ascii="Courier New" w:eastAsiaTheme="minorHAnsi" w:hAnsi="Courier New" w:cs="Courier New" w:hint="default"/>
      <w:sz w:val="20"/>
      <w:szCs w:val="20"/>
    </w:rPr>
  </w:style>
  <w:style w:type="table" w:styleId="GridTable1Light">
    <w:name w:val="Grid Table 1 Light"/>
    <w:basedOn w:val="TableNormal"/>
    <w:uiPriority w:val="46"/>
    <w:rsid w:val="009E70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63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86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535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460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243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571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47">
          <w:marLeft w:val="288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0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0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4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0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4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3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0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8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6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68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18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31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04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21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44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6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52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10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51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79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48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64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12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09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03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72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74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40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08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28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81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0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505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92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59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93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5-COM\M&#233;todos\Trabajo\HTML\COM\Espa&#241;ol\Entregables\Arreglo%20de%20plantillas%20doc\COM_PLA_GNRAL_v2r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4652D6-9E74-4082-AFD0-5E2FB1A05666}">
  <we:reference id="wa104099688" version="1.2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7B16-2C2C-4508-A6D5-5BA2B9E1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COM_PLA_GNRAL_v2r0.dot</Template>
  <TotalTime>1915</TotalTime>
  <Pages>5</Pages>
  <Words>572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© 2014 - everilion - everis group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DG.DA.P00.E01-Documento Alcance</dc:subject>
  <dc:creator>everis</dc:creator>
  <cp:keywords/>
  <dc:description/>
  <cp:lastModifiedBy>Jordi Medina</cp:lastModifiedBy>
  <cp:revision>13</cp:revision>
  <cp:lastPrinted>2017-07-04T10:48:00Z</cp:lastPrinted>
  <dcterms:created xsi:type="dcterms:W3CDTF">2017-08-16T15:33:00Z</dcterms:created>
  <dcterms:modified xsi:type="dcterms:W3CDTF">2017-09-13T13:41:00Z</dcterms:modified>
</cp:coreProperties>
</file>